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DD4F69" w14:textId="6B27A12C" w:rsidR="009F6BA9" w:rsidRPr="00A66E7A" w:rsidRDefault="0039770B" w:rsidP="00F812D0">
      <w:pPr>
        <w:pStyle w:val="Title"/>
      </w:pPr>
      <w:proofErr w:type="spellStart"/>
      <w:r>
        <w:t>MovieStats</w:t>
      </w:r>
      <w:proofErr w:type="spellEnd"/>
    </w:p>
    <w:p w14:paraId="0F3C51AE" w14:textId="72EDBD5F" w:rsidR="00595008" w:rsidRPr="00F812D0" w:rsidRDefault="00595008" w:rsidP="00F812D0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bottom w:w="288" w:type="dxa"/>
          <w:right w:w="115" w:type="dxa"/>
        </w:tblCellMar>
        <w:tblLook w:val="04A0" w:firstRow="1" w:lastRow="0" w:firstColumn="1" w:lastColumn="0" w:noHBand="0" w:noVBand="1"/>
        <w:tblDescription w:val="Presentation notes table"/>
      </w:tblPr>
      <w:tblGrid>
        <w:gridCol w:w="2388"/>
        <w:gridCol w:w="6962"/>
      </w:tblGrid>
      <w:tr w:rsidR="00595008" w:rsidRPr="00F812D0" w14:paraId="31A7E00B" w14:textId="77777777" w:rsidTr="0039770B">
        <w:tc>
          <w:tcPr>
            <w:tcW w:w="2388" w:type="dxa"/>
          </w:tcPr>
          <w:p w14:paraId="18162E38" w14:textId="1E9C479E" w:rsidR="00595008" w:rsidRPr="00F812D0" w:rsidRDefault="0039770B" w:rsidP="00F812D0">
            <w:pPr>
              <w:pStyle w:val="Heading1"/>
              <w:rPr>
                <w:rFonts w:eastAsiaTheme="minorHAnsi" w:cstheme="minorBidi"/>
                <w:sz w:val="28"/>
                <w:szCs w:val="28"/>
              </w:rPr>
            </w:pPr>
            <w:r>
              <w:t>Title:</w:t>
            </w:r>
          </w:p>
        </w:tc>
        <w:tc>
          <w:tcPr>
            <w:tcW w:w="6962" w:type="dxa"/>
          </w:tcPr>
          <w:p w14:paraId="25F7E20D" w14:textId="6A5F0693" w:rsidR="00595008" w:rsidRPr="00F812D0" w:rsidRDefault="006E23D4" w:rsidP="00F812D0">
            <w:r>
              <w:rPr>
                <w:noProof/>
              </w:rPr>
              <w:drawing>
                <wp:anchor distT="0" distB="0" distL="114300" distR="114300" simplePos="0" relativeHeight="251708416" behindDoc="0" locked="0" layoutInCell="1" allowOverlap="1" wp14:anchorId="6ABC8BE9" wp14:editId="55E33FAC">
                  <wp:simplePos x="0" y="0"/>
                  <wp:positionH relativeFrom="column">
                    <wp:posOffset>572770</wp:posOffset>
                  </wp:positionH>
                  <wp:positionV relativeFrom="paragraph">
                    <wp:posOffset>-737870</wp:posOffset>
                  </wp:positionV>
                  <wp:extent cx="209550" cy="209550"/>
                  <wp:effectExtent l="0" t="0" r="0" b="0"/>
                  <wp:wrapNone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proofErr w:type="spellStart"/>
            <w:r w:rsidR="0039770B">
              <w:t>MovieStats</w:t>
            </w:r>
            <w:proofErr w:type="spellEnd"/>
          </w:p>
        </w:tc>
      </w:tr>
      <w:tr w:rsidR="00595008" w:rsidRPr="00F812D0" w14:paraId="2455FAC6" w14:textId="77777777" w:rsidTr="0039770B">
        <w:tc>
          <w:tcPr>
            <w:tcW w:w="2388" w:type="dxa"/>
          </w:tcPr>
          <w:p w14:paraId="104ADF3D" w14:textId="0DF855DD" w:rsidR="006C3412" w:rsidRPr="00F812D0" w:rsidRDefault="0039770B" w:rsidP="00F812D0">
            <w:pPr>
              <w:pStyle w:val="Heading1"/>
            </w:pPr>
            <w:r>
              <w:t xml:space="preserve">Date: </w:t>
            </w:r>
          </w:p>
        </w:tc>
        <w:tc>
          <w:tcPr>
            <w:tcW w:w="6962" w:type="dxa"/>
          </w:tcPr>
          <w:p w14:paraId="2362E773" w14:textId="33BB227C" w:rsidR="00595008" w:rsidRPr="00F812D0" w:rsidRDefault="0039770B" w:rsidP="00F812D0">
            <w:r>
              <w:t>12-10-</w:t>
            </w:r>
            <w:r>
              <w:t>2020</w:t>
            </w:r>
          </w:p>
        </w:tc>
      </w:tr>
      <w:tr w:rsidR="00595008" w:rsidRPr="00F812D0" w14:paraId="1288C2E9" w14:textId="77777777" w:rsidTr="0039770B">
        <w:tc>
          <w:tcPr>
            <w:tcW w:w="2388" w:type="dxa"/>
          </w:tcPr>
          <w:p w14:paraId="4E3D6B75" w14:textId="6F21EA84" w:rsidR="00757863" w:rsidRPr="00F812D0" w:rsidRDefault="0039770B" w:rsidP="0039770B">
            <w:pPr>
              <w:pStyle w:val="Heading1"/>
            </w:pPr>
            <w:r>
              <w:t>Overview:</w:t>
            </w:r>
          </w:p>
        </w:tc>
        <w:tc>
          <w:tcPr>
            <w:tcW w:w="6962" w:type="dxa"/>
          </w:tcPr>
          <w:p w14:paraId="25503EDF" w14:textId="765445A0" w:rsidR="00595008" w:rsidRPr="00F812D0" w:rsidRDefault="00EF5A75" w:rsidP="00F812D0">
            <w:r>
              <w:t xml:space="preserve">A real-time interactive website made using </w:t>
            </w:r>
            <w:r w:rsidRPr="00EF5A75">
              <w:rPr>
                <w:b/>
                <w:bCs/>
              </w:rPr>
              <w:t>Python Flask, Natural Language Processing, HTML, CSS, and JavaScript,</w:t>
            </w:r>
            <w:r>
              <w:t xml:space="preserve"> which provides real-time sentiment analysis of IMDB reviews and tweets of any movie user enters. The real-time data which is being scraped from the </w:t>
            </w:r>
            <w:r w:rsidRPr="00EF5A75">
              <w:rPr>
                <w:b/>
                <w:bCs/>
              </w:rPr>
              <w:t>Twitter</w:t>
            </w:r>
            <w:r>
              <w:t xml:space="preserve"> and </w:t>
            </w:r>
            <w:r w:rsidRPr="00EF5A75">
              <w:rPr>
                <w:b/>
                <w:bCs/>
              </w:rPr>
              <w:t>IMDB API</w:t>
            </w:r>
            <w:r>
              <w:t xml:space="preserve"> is visualized using </w:t>
            </w:r>
            <w:r w:rsidRPr="00EF5A75">
              <w:rPr>
                <w:b/>
                <w:bCs/>
              </w:rPr>
              <w:t>Chart.js</w:t>
            </w:r>
            <w:r>
              <w:t>. Built a Sentiment</w:t>
            </w:r>
            <w:r>
              <w:t xml:space="preserve">. </w:t>
            </w:r>
            <w:r>
              <w:t>Analysis model using the</w:t>
            </w:r>
            <w:r w:rsidRPr="00EF5A75">
              <w:rPr>
                <w:b/>
                <w:bCs/>
              </w:rPr>
              <w:t xml:space="preserve"> Naive Bayes</w:t>
            </w:r>
            <w:r>
              <w:t xml:space="preserve"> algorithm which provides an accuracy of 98.7%.</w:t>
            </w:r>
          </w:p>
        </w:tc>
      </w:tr>
      <w:tr w:rsidR="00595008" w:rsidRPr="00F812D0" w14:paraId="45467390" w14:textId="77777777" w:rsidTr="0039770B">
        <w:tc>
          <w:tcPr>
            <w:tcW w:w="2388" w:type="dxa"/>
          </w:tcPr>
          <w:p w14:paraId="23AA2C94" w14:textId="13DF7E99" w:rsidR="00595008" w:rsidRPr="00F812D0" w:rsidRDefault="00EF5A75" w:rsidP="00F812D0">
            <w:pPr>
              <w:pStyle w:val="Heading1"/>
            </w:pPr>
            <w:r>
              <w:t>Datasets</w:t>
            </w:r>
          </w:p>
          <w:p w14:paraId="527CEBA0" w14:textId="6AB87FDD" w:rsidR="00757863" w:rsidRPr="00F812D0" w:rsidRDefault="00757863" w:rsidP="00F812D0">
            <w:pPr>
              <w:pStyle w:val="Heading2"/>
            </w:pPr>
          </w:p>
        </w:tc>
        <w:tc>
          <w:tcPr>
            <w:tcW w:w="6962" w:type="dxa"/>
          </w:tcPr>
          <w:p w14:paraId="2F01C472" w14:textId="77777777" w:rsidR="00595008" w:rsidRDefault="00EF5A75" w:rsidP="00EF5A75">
            <w:pPr>
              <w:pStyle w:val="ListParagraph"/>
              <w:numPr>
                <w:ilvl w:val="0"/>
                <w:numId w:val="1"/>
              </w:numPr>
            </w:pPr>
            <w:r>
              <w:t>data.csv</w:t>
            </w:r>
          </w:p>
          <w:p w14:paraId="7605B150" w14:textId="77777777" w:rsidR="00EF5A75" w:rsidRDefault="00EF5A75" w:rsidP="00EF5A75">
            <w:pPr>
              <w:pStyle w:val="ListParagraph"/>
              <w:numPr>
                <w:ilvl w:val="0"/>
                <w:numId w:val="1"/>
              </w:numPr>
            </w:pPr>
            <w:r>
              <w:t>database.csv</w:t>
            </w:r>
          </w:p>
          <w:p w14:paraId="28590DA4" w14:textId="77777777" w:rsidR="00EF5A75" w:rsidRDefault="00EF5A75" w:rsidP="00EF5A75">
            <w:pPr>
              <w:pStyle w:val="ListParagraph"/>
              <w:numPr>
                <w:ilvl w:val="0"/>
                <w:numId w:val="1"/>
              </w:numPr>
            </w:pPr>
            <w:r>
              <w:t>final_data.csv</w:t>
            </w:r>
          </w:p>
          <w:p w14:paraId="672807E2" w14:textId="77777777" w:rsidR="00EF5A75" w:rsidRDefault="00EF5A75" w:rsidP="00EF5A75">
            <w:pPr>
              <w:pStyle w:val="ListParagraph"/>
              <w:numPr>
                <w:ilvl w:val="0"/>
                <w:numId w:val="1"/>
              </w:numPr>
            </w:pPr>
            <w:r>
              <w:t>main_data.csv</w:t>
            </w:r>
          </w:p>
          <w:p w14:paraId="449602BC" w14:textId="77777777" w:rsidR="00EF5A75" w:rsidRDefault="00EF5A75" w:rsidP="00EF5A75">
            <w:pPr>
              <w:pStyle w:val="ListParagraph"/>
              <w:numPr>
                <w:ilvl w:val="0"/>
                <w:numId w:val="1"/>
              </w:numPr>
            </w:pPr>
            <w:r>
              <w:t>movie_metadata.csv</w:t>
            </w:r>
          </w:p>
          <w:p w14:paraId="30CE402E" w14:textId="77777777" w:rsidR="00EF5A75" w:rsidRDefault="00EF5A75" w:rsidP="00EF5A75">
            <w:pPr>
              <w:pStyle w:val="ListParagraph"/>
              <w:numPr>
                <w:ilvl w:val="0"/>
                <w:numId w:val="1"/>
              </w:numPr>
            </w:pPr>
            <w:r>
              <w:t>Review_status.csv</w:t>
            </w:r>
          </w:p>
          <w:p w14:paraId="1D684C5E" w14:textId="2F4BFB96" w:rsidR="00EF5A75" w:rsidRPr="00F812D0" w:rsidRDefault="00EF5A75" w:rsidP="00EF5A75">
            <w:pPr>
              <w:pStyle w:val="ListParagraph"/>
              <w:numPr>
                <w:ilvl w:val="0"/>
                <w:numId w:val="1"/>
              </w:numPr>
            </w:pPr>
            <w:r>
              <w:t>Sentimentcheck.csv</w:t>
            </w:r>
          </w:p>
        </w:tc>
      </w:tr>
      <w:tr w:rsidR="006C3412" w:rsidRPr="00F812D0" w14:paraId="568D20F4" w14:textId="77777777" w:rsidTr="0039770B">
        <w:tc>
          <w:tcPr>
            <w:tcW w:w="2388" w:type="dxa"/>
          </w:tcPr>
          <w:p w14:paraId="3ACC24BE" w14:textId="41B3BF1F" w:rsidR="006C3412" w:rsidRPr="00F812D0" w:rsidRDefault="00EF5A75" w:rsidP="00F812D0">
            <w:pPr>
              <w:pStyle w:val="Heading1"/>
            </w:pPr>
            <w:r>
              <w:t>ML Model</w:t>
            </w:r>
          </w:p>
          <w:p w14:paraId="44AA672A" w14:textId="4A89265C" w:rsidR="00757863" w:rsidRPr="00F812D0" w:rsidRDefault="00757863" w:rsidP="00F812D0">
            <w:pPr>
              <w:pStyle w:val="Heading2"/>
            </w:pPr>
          </w:p>
        </w:tc>
        <w:tc>
          <w:tcPr>
            <w:tcW w:w="6962" w:type="dxa"/>
          </w:tcPr>
          <w:p w14:paraId="24747BDE" w14:textId="77777777" w:rsidR="00EF5A75" w:rsidRDefault="00EF5A75" w:rsidP="00EF5A75">
            <w:pPr>
              <w:pStyle w:val="ListParagraph"/>
              <w:numPr>
                <w:ilvl w:val="0"/>
                <w:numId w:val="3"/>
              </w:numPr>
            </w:pPr>
            <w:proofErr w:type="spellStart"/>
            <w:proofErr w:type="gramStart"/>
            <w:r>
              <w:t>sentiment.ipynb</w:t>
            </w:r>
            <w:proofErr w:type="spellEnd"/>
            <w:proofErr w:type="gramEnd"/>
            <w:r>
              <w:t xml:space="preserve"> </w:t>
            </w:r>
          </w:p>
          <w:p w14:paraId="54A5B23D" w14:textId="77777777" w:rsidR="00EF5A75" w:rsidRDefault="00EF5A75" w:rsidP="00EF5A75">
            <w:pPr>
              <w:pStyle w:val="ListParagraph"/>
              <w:numPr>
                <w:ilvl w:val="0"/>
                <w:numId w:val="3"/>
              </w:numPr>
            </w:pPr>
            <w:proofErr w:type="spellStart"/>
            <w:r>
              <w:t>nlp_model.pkl</w:t>
            </w:r>
            <w:proofErr w:type="spellEnd"/>
          </w:p>
          <w:p w14:paraId="58447D70" w14:textId="45C4751A" w:rsidR="00EF5A75" w:rsidRPr="00F812D0" w:rsidRDefault="00EF5A75" w:rsidP="00EF5A75">
            <w:pPr>
              <w:pStyle w:val="ListParagraph"/>
              <w:numPr>
                <w:ilvl w:val="0"/>
                <w:numId w:val="3"/>
              </w:numPr>
            </w:pPr>
            <w:proofErr w:type="spellStart"/>
            <w:r>
              <w:t>trasform.pkl</w:t>
            </w:r>
            <w:proofErr w:type="spellEnd"/>
          </w:p>
        </w:tc>
      </w:tr>
      <w:tr w:rsidR="0039770B" w:rsidRPr="00F812D0" w14:paraId="73E25031" w14:textId="77777777" w:rsidTr="0039770B">
        <w:tc>
          <w:tcPr>
            <w:tcW w:w="2388" w:type="dxa"/>
          </w:tcPr>
          <w:p w14:paraId="1E6490CC" w14:textId="76AAF743" w:rsidR="0039770B" w:rsidRDefault="0039770B" w:rsidP="00F812D0">
            <w:pPr>
              <w:pStyle w:val="Heading1"/>
            </w:pPr>
            <w:proofErr w:type="gramStart"/>
            <w:r>
              <w:t>.</w:t>
            </w:r>
            <w:proofErr w:type="spellStart"/>
            <w:r>
              <w:t>ipynb</w:t>
            </w:r>
            <w:proofErr w:type="gramEnd"/>
            <w:r>
              <w:t>_checkpoints</w:t>
            </w:r>
            <w:proofErr w:type="spellEnd"/>
          </w:p>
        </w:tc>
        <w:tc>
          <w:tcPr>
            <w:tcW w:w="6962" w:type="dxa"/>
          </w:tcPr>
          <w:p w14:paraId="1313A65F" w14:textId="43F76CA2" w:rsidR="0039770B" w:rsidRDefault="0039770B" w:rsidP="00EF5A75">
            <w:pPr>
              <w:pStyle w:val="ListParagraph"/>
              <w:numPr>
                <w:ilvl w:val="0"/>
                <w:numId w:val="3"/>
              </w:numPr>
            </w:pPr>
            <w:r>
              <w:t>sentiment-</w:t>
            </w:r>
            <w:proofErr w:type="spellStart"/>
            <w:proofErr w:type="gramStart"/>
            <w:r>
              <w:t>checkpoint.ipynb</w:t>
            </w:r>
            <w:proofErr w:type="spellEnd"/>
            <w:proofErr w:type="gramEnd"/>
          </w:p>
        </w:tc>
      </w:tr>
      <w:tr w:rsidR="006C3412" w:rsidRPr="00F812D0" w14:paraId="4D318451" w14:textId="77777777" w:rsidTr="0039770B">
        <w:tc>
          <w:tcPr>
            <w:tcW w:w="2388" w:type="dxa"/>
          </w:tcPr>
          <w:p w14:paraId="5B789199" w14:textId="375F64B8" w:rsidR="00757863" w:rsidRPr="00F812D0" w:rsidRDefault="00EF5A75" w:rsidP="00EF5A75">
            <w:pPr>
              <w:pStyle w:val="Heading1"/>
            </w:pPr>
            <w:proofErr w:type="gramStart"/>
            <w:r>
              <w:lastRenderedPageBreak/>
              <w:t>Templates(</w:t>
            </w:r>
            <w:proofErr w:type="gramEnd"/>
            <w:r>
              <w:t>HTML5)</w:t>
            </w:r>
          </w:p>
        </w:tc>
        <w:tc>
          <w:tcPr>
            <w:tcW w:w="6962" w:type="dxa"/>
          </w:tcPr>
          <w:p w14:paraId="1F2BB1CD" w14:textId="45B7F6E4" w:rsidR="00EF5A75" w:rsidRDefault="00EF5A75" w:rsidP="00EF5A75">
            <w:pPr>
              <w:pStyle w:val="ListParagraph"/>
              <w:numPr>
                <w:ilvl w:val="0"/>
                <w:numId w:val="2"/>
              </w:numPr>
            </w:pPr>
            <w:r>
              <w:t>home.html</w:t>
            </w:r>
          </w:p>
          <w:p w14:paraId="167B10F2" w14:textId="3B35EF57" w:rsidR="006C3412" w:rsidRDefault="00EF5A75" w:rsidP="00EF5A75">
            <w:pPr>
              <w:pStyle w:val="ListParagraph"/>
              <w:numPr>
                <w:ilvl w:val="0"/>
                <w:numId w:val="2"/>
              </w:numPr>
            </w:pPr>
            <w:r>
              <w:t>dashboard.html</w:t>
            </w:r>
          </w:p>
          <w:p w14:paraId="07010CCA" w14:textId="7524126B" w:rsidR="00EF5A75" w:rsidRDefault="00EF5A75" w:rsidP="00EF5A75">
            <w:pPr>
              <w:pStyle w:val="ListParagraph"/>
              <w:numPr>
                <w:ilvl w:val="0"/>
                <w:numId w:val="2"/>
              </w:numPr>
            </w:pPr>
            <w:r>
              <w:t>tweets.html</w:t>
            </w:r>
          </w:p>
          <w:p w14:paraId="682DE886" w14:textId="101B7D25" w:rsidR="00EF5A75" w:rsidRDefault="00EF5A75" w:rsidP="00EF5A75">
            <w:pPr>
              <w:pStyle w:val="ListParagraph"/>
              <w:numPr>
                <w:ilvl w:val="0"/>
                <w:numId w:val="2"/>
              </w:numPr>
            </w:pPr>
            <w:r>
              <w:t>movierevie</w:t>
            </w:r>
            <w:r w:rsidR="0007351D">
              <w:t>w</w:t>
            </w:r>
            <w:r>
              <w:t>s.html</w:t>
            </w:r>
          </w:p>
          <w:p w14:paraId="49A2B346" w14:textId="18974AE4" w:rsidR="00EF5A75" w:rsidRDefault="00EF5A75" w:rsidP="00EF5A75">
            <w:pPr>
              <w:pStyle w:val="ListParagraph"/>
              <w:numPr>
                <w:ilvl w:val="0"/>
                <w:numId w:val="2"/>
              </w:numPr>
            </w:pPr>
            <w:r>
              <w:t>contactus.html</w:t>
            </w:r>
          </w:p>
          <w:p w14:paraId="7F20BD01" w14:textId="789BE0D7" w:rsidR="00EF5A75" w:rsidRDefault="00EF5A75" w:rsidP="00EF5A75">
            <w:pPr>
              <w:pStyle w:val="ListParagraph"/>
              <w:numPr>
                <w:ilvl w:val="0"/>
                <w:numId w:val="2"/>
              </w:numPr>
            </w:pPr>
            <w:r>
              <w:t>thankyou.html</w:t>
            </w:r>
          </w:p>
          <w:p w14:paraId="3B76874E" w14:textId="4EB13C4A" w:rsidR="00EF5A75" w:rsidRPr="00F812D0" w:rsidRDefault="00EF5A75" w:rsidP="00EF5A75">
            <w:pPr>
              <w:pStyle w:val="ListParagraph"/>
              <w:numPr>
                <w:ilvl w:val="0"/>
                <w:numId w:val="2"/>
              </w:numPr>
            </w:pPr>
            <w:r>
              <w:t>404.html</w:t>
            </w:r>
          </w:p>
        </w:tc>
      </w:tr>
      <w:tr w:rsidR="006C3412" w:rsidRPr="00F812D0" w14:paraId="3996E96A" w14:textId="77777777" w:rsidTr="0039770B">
        <w:tc>
          <w:tcPr>
            <w:tcW w:w="2388" w:type="dxa"/>
          </w:tcPr>
          <w:p w14:paraId="4E94D4CE" w14:textId="27B98B82" w:rsidR="00886B5E" w:rsidRPr="00F812D0" w:rsidRDefault="00EF5A75" w:rsidP="00EF5A75">
            <w:pPr>
              <w:pStyle w:val="Heading1"/>
            </w:pPr>
            <w:proofErr w:type="gramStart"/>
            <w:r>
              <w:t>Static(</w:t>
            </w:r>
            <w:proofErr w:type="gramEnd"/>
            <w:r>
              <w:t>CSS+JS)</w:t>
            </w:r>
          </w:p>
        </w:tc>
        <w:tc>
          <w:tcPr>
            <w:tcW w:w="6962" w:type="dxa"/>
          </w:tcPr>
          <w:p w14:paraId="58D5A5D4" w14:textId="77777777" w:rsidR="006C3412" w:rsidRDefault="00EF5A75" w:rsidP="00F812D0">
            <w:pPr>
              <w:rPr>
                <w:b/>
                <w:bCs/>
              </w:rPr>
            </w:pPr>
            <w:r w:rsidRPr="00EF5A75">
              <w:rPr>
                <w:b/>
                <w:bCs/>
              </w:rPr>
              <w:t>CSS</w:t>
            </w:r>
          </w:p>
          <w:p w14:paraId="3D159894" w14:textId="77777777" w:rsidR="00EF5A75" w:rsidRDefault="00EF5A75" w:rsidP="00F812D0">
            <w:pPr>
              <w:rPr>
                <w:b/>
                <w:bCs/>
              </w:rPr>
            </w:pPr>
            <w:r>
              <w:rPr>
                <w:b/>
                <w:bCs/>
              </w:rPr>
              <w:t>JS</w:t>
            </w:r>
          </w:p>
          <w:p w14:paraId="4F685415" w14:textId="77777777" w:rsidR="00EF5A75" w:rsidRDefault="00EF5A75" w:rsidP="00F812D0">
            <w:pPr>
              <w:rPr>
                <w:b/>
                <w:bCs/>
              </w:rPr>
            </w:pPr>
            <w:r>
              <w:rPr>
                <w:b/>
                <w:bCs/>
              </w:rPr>
              <w:t>Images:</w:t>
            </w:r>
          </w:p>
          <w:p w14:paraId="26598F78" w14:textId="77777777" w:rsidR="00EF5A75" w:rsidRDefault="00EF5A75" w:rsidP="00EF5A75">
            <w:pPr>
              <w:pStyle w:val="ListParagraph"/>
              <w:numPr>
                <w:ilvl w:val="0"/>
                <w:numId w:val="4"/>
              </w:numPr>
            </w:pPr>
            <w:r>
              <w:t>Background-check.jpeg</w:t>
            </w:r>
          </w:p>
          <w:p w14:paraId="245EFF3E" w14:textId="77777777" w:rsidR="00EF5A75" w:rsidRDefault="00EF5A75" w:rsidP="00EF5A75">
            <w:pPr>
              <w:pStyle w:val="ListParagraph"/>
              <w:numPr>
                <w:ilvl w:val="0"/>
                <w:numId w:val="4"/>
              </w:numPr>
            </w:pPr>
            <w:r>
              <w:t>Contact.png</w:t>
            </w:r>
          </w:p>
          <w:p w14:paraId="63D2191B" w14:textId="77777777" w:rsidR="00EF5A75" w:rsidRDefault="00EF5A75" w:rsidP="00EF5A75">
            <w:pPr>
              <w:pStyle w:val="ListParagraph"/>
              <w:numPr>
                <w:ilvl w:val="0"/>
                <w:numId w:val="4"/>
              </w:numPr>
            </w:pPr>
            <w:r>
              <w:t>Favicon.png</w:t>
            </w:r>
          </w:p>
          <w:p w14:paraId="3EB4CFDB" w14:textId="2D195481" w:rsidR="0039770B" w:rsidRPr="00EF5A75" w:rsidRDefault="00EF5A75" w:rsidP="0039770B">
            <w:pPr>
              <w:pStyle w:val="ListParagraph"/>
              <w:numPr>
                <w:ilvl w:val="0"/>
                <w:numId w:val="4"/>
              </w:numPr>
            </w:pPr>
            <w:r>
              <w:t>Movie-stat.png</w:t>
            </w:r>
          </w:p>
        </w:tc>
      </w:tr>
      <w:tr w:rsidR="0039770B" w:rsidRPr="00F812D0" w14:paraId="0C84A142" w14:textId="77777777" w:rsidTr="0039770B">
        <w:tc>
          <w:tcPr>
            <w:tcW w:w="2388" w:type="dxa"/>
          </w:tcPr>
          <w:p w14:paraId="45F8832F" w14:textId="049AC2D1" w:rsidR="0039770B" w:rsidRDefault="0039770B" w:rsidP="00EF5A75">
            <w:pPr>
              <w:pStyle w:val="Heading1"/>
            </w:pPr>
            <w:r>
              <w:t xml:space="preserve">Python </w:t>
            </w:r>
          </w:p>
        </w:tc>
        <w:tc>
          <w:tcPr>
            <w:tcW w:w="6962" w:type="dxa"/>
          </w:tcPr>
          <w:p w14:paraId="69CD856D" w14:textId="678E00BB" w:rsidR="0039770B" w:rsidRPr="0039770B" w:rsidRDefault="0039770B" w:rsidP="00F812D0">
            <w:r w:rsidRPr="0039770B">
              <w:t>app.py</w:t>
            </w:r>
          </w:p>
        </w:tc>
      </w:tr>
    </w:tbl>
    <w:p w14:paraId="1B672CAF" w14:textId="791B96F9" w:rsidR="00595008" w:rsidRDefault="00595008">
      <w:pPr>
        <w:rPr>
          <w:rFonts w:ascii="Segoe UI" w:hAnsi="Segoe UI" w:cs="Segoe UI"/>
        </w:rPr>
      </w:pPr>
    </w:p>
    <w:p w14:paraId="327BB9D5" w14:textId="43DD24E0" w:rsidR="0039770B" w:rsidRDefault="0039770B">
      <w:pPr>
        <w:rPr>
          <w:rFonts w:ascii="Segoe UI" w:hAnsi="Segoe UI" w:cs="Segoe UI"/>
        </w:rPr>
      </w:pPr>
    </w:p>
    <w:p w14:paraId="15DC6B49" w14:textId="440C950E" w:rsidR="0039770B" w:rsidRDefault="0039770B">
      <w:pPr>
        <w:rPr>
          <w:rFonts w:ascii="Segoe UI" w:hAnsi="Segoe UI" w:cs="Segoe UI"/>
        </w:rPr>
      </w:pPr>
    </w:p>
    <w:p w14:paraId="31BF0324" w14:textId="07E859BE" w:rsidR="0039770B" w:rsidRDefault="0039770B">
      <w:pPr>
        <w:rPr>
          <w:rFonts w:ascii="Segoe UI" w:hAnsi="Segoe UI" w:cs="Segoe UI"/>
        </w:rPr>
      </w:pPr>
    </w:p>
    <w:p w14:paraId="77C78372" w14:textId="3C0A99CF" w:rsidR="0039770B" w:rsidRDefault="0039770B">
      <w:pPr>
        <w:rPr>
          <w:rFonts w:ascii="Segoe UI" w:hAnsi="Segoe UI" w:cs="Segoe UI"/>
        </w:rPr>
      </w:pPr>
    </w:p>
    <w:p w14:paraId="7DBB7B87" w14:textId="1C7EE860" w:rsidR="0039770B" w:rsidRDefault="0039770B">
      <w:pPr>
        <w:rPr>
          <w:rFonts w:ascii="Segoe UI" w:hAnsi="Segoe UI" w:cs="Segoe UI"/>
        </w:rPr>
      </w:pPr>
    </w:p>
    <w:p w14:paraId="4BA567F1" w14:textId="239163D1" w:rsidR="0039770B" w:rsidRDefault="0039770B">
      <w:pPr>
        <w:rPr>
          <w:rFonts w:ascii="Segoe UI" w:hAnsi="Segoe UI" w:cs="Segoe UI"/>
        </w:rPr>
      </w:pPr>
    </w:p>
    <w:p w14:paraId="1BAF058C" w14:textId="24747D50" w:rsidR="0039770B" w:rsidRDefault="0039770B">
      <w:pPr>
        <w:rPr>
          <w:rFonts w:ascii="Segoe UI" w:hAnsi="Segoe UI" w:cs="Segoe UI"/>
        </w:rPr>
      </w:pPr>
    </w:p>
    <w:p w14:paraId="23F83B68" w14:textId="77777777" w:rsidR="0039770B" w:rsidRDefault="0039770B">
      <w:pPr>
        <w:rPr>
          <w:rFonts w:ascii="Segoe UI" w:hAnsi="Segoe UI" w:cs="Segoe UI"/>
        </w:rPr>
      </w:pPr>
    </w:p>
    <w:p w14:paraId="79D0754A" w14:textId="563DF7E2" w:rsidR="0039770B" w:rsidRDefault="0039770B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5645E02" wp14:editId="00AA36BB">
                <wp:simplePos x="0" y="0"/>
                <wp:positionH relativeFrom="column">
                  <wp:posOffset>2343150</wp:posOffset>
                </wp:positionH>
                <wp:positionV relativeFrom="paragraph">
                  <wp:posOffset>317500</wp:posOffset>
                </wp:positionV>
                <wp:extent cx="1270000" cy="228600"/>
                <wp:effectExtent l="0" t="0" r="2540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584890" w14:textId="730F66D6" w:rsidR="0039770B" w:rsidRPr="0039770B" w:rsidRDefault="0007351D" w:rsidP="0039770B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IN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IN"/>
                              </w:rPr>
                              <w:t>Virtual Environment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5E02" id="Rectangle 18" o:spid="_x0000_s1026" style="position:absolute;margin-left:184.5pt;margin-top:25pt;width:100pt;height:1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" fillcolor="white [3201]" strokecolor="#70ad47 [3209]" strokeweight="1pt">
                <v:textbox>
                  <w:txbxContent>
                    <w:p w14:paraId="3D584890" w14:textId="730F66D6" w:rsidR="0039770B" w:rsidRPr="0039770B" w:rsidRDefault="0007351D" w:rsidP="0039770B">
                      <w:pPr>
                        <w:jc w:val="center"/>
                        <w:rPr>
                          <w:sz w:val="18"/>
                          <w:szCs w:val="18"/>
                          <w:lang w:val="en-IN"/>
                        </w:rPr>
                      </w:pPr>
                      <w:r>
                        <w:rPr>
                          <w:sz w:val="18"/>
                          <w:szCs w:val="18"/>
                          <w:lang w:val="en-IN"/>
                        </w:rPr>
                        <w:t>Virtual Environment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egoe UI" w:hAnsi="Segoe UI" w:cs="Segoe UI"/>
          <w:b/>
          <w:bCs/>
        </w:rPr>
        <w:t>Project Structure</w:t>
      </w:r>
    </w:p>
    <w:p w14:paraId="738262C5" w14:textId="431D99E8" w:rsidR="0039770B" w:rsidRDefault="0007351D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5187F7C" wp14:editId="17D3370D">
                <wp:simplePos x="0" y="0"/>
                <wp:positionH relativeFrom="column">
                  <wp:posOffset>2476500</wp:posOffset>
                </wp:positionH>
                <wp:positionV relativeFrom="paragraph">
                  <wp:posOffset>4939030</wp:posOffset>
                </wp:positionV>
                <wp:extent cx="1885950" cy="222250"/>
                <wp:effectExtent l="0" t="0" r="19050" b="2540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222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D62797" w14:textId="2BB390FB" w:rsidR="0007351D" w:rsidRPr="0039770B" w:rsidRDefault="0007351D" w:rsidP="0007351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IN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IN"/>
                              </w:rPr>
                              <w:t>Sentiment Analysis Notebook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87F7C" id="Rectangle 27" o:spid="_x0000_s1027" style="position:absolute;margin-left:195pt;margin-top:388.9pt;width:148.5pt;height:17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" fillcolor="white [3201]" strokecolor="#70ad47 [3209]" strokeweight="1pt">
                <v:textbox>
                  <w:txbxContent>
                    <w:p w14:paraId="07D62797" w14:textId="2BB390FB" w:rsidR="0007351D" w:rsidRPr="0039770B" w:rsidRDefault="0007351D" w:rsidP="0007351D">
                      <w:pPr>
                        <w:jc w:val="center"/>
                        <w:rPr>
                          <w:sz w:val="18"/>
                          <w:szCs w:val="18"/>
                          <w:lang w:val="en-IN"/>
                        </w:rPr>
                      </w:pPr>
                      <w:r>
                        <w:rPr>
                          <w:sz w:val="18"/>
                          <w:szCs w:val="18"/>
                          <w:lang w:val="en-IN"/>
                        </w:rPr>
                        <w:t>Sentiment Analysis Notebook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egoe UI" w:hAnsi="Segoe UI" w:cs="Segoe U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32F70CE" wp14:editId="39CE8745">
                <wp:simplePos x="0" y="0"/>
                <wp:positionH relativeFrom="margin">
                  <wp:posOffset>2324100</wp:posOffset>
                </wp:positionH>
                <wp:positionV relativeFrom="paragraph">
                  <wp:posOffset>4316730</wp:posOffset>
                </wp:positionV>
                <wp:extent cx="1822450" cy="273050"/>
                <wp:effectExtent l="0" t="0" r="25400" b="1270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2450" cy="273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07E51E" w14:textId="37F6F72D" w:rsidR="0007351D" w:rsidRPr="0039770B" w:rsidRDefault="0007351D" w:rsidP="0007351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IN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IN"/>
                              </w:rPr>
                              <w:t xml:space="preserve">Heroku hosting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IN"/>
                              </w:rPr>
                              <w:t>Procfile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2F70CE" id="Rectangle 26" o:spid="_x0000_s1028" style="position:absolute;margin-left:183pt;margin-top:339.9pt;width:143.5pt;height:21.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" fillcolor="white [3201]" strokecolor="#70ad47 [3209]" strokeweight="1pt">
                <v:textbox>
                  <w:txbxContent>
                    <w:p w14:paraId="5E07E51E" w14:textId="37F6F72D" w:rsidR="0007351D" w:rsidRPr="0039770B" w:rsidRDefault="0007351D" w:rsidP="0007351D">
                      <w:pPr>
                        <w:jc w:val="center"/>
                        <w:rPr>
                          <w:sz w:val="18"/>
                          <w:szCs w:val="18"/>
                          <w:lang w:val="en-IN"/>
                        </w:rPr>
                      </w:pPr>
                      <w:r>
                        <w:rPr>
                          <w:sz w:val="18"/>
                          <w:szCs w:val="18"/>
                          <w:lang w:val="en-IN"/>
                        </w:rPr>
                        <w:t xml:space="preserve">Heroku hosting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IN"/>
                        </w:rPr>
                        <w:t>Procfile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Segoe UI" w:hAnsi="Segoe UI" w:cs="Segoe U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F3C3E0F" wp14:editId="308A29BC">
                <wp:simplePos x="0" y="0"/>
                <wp:positionH relativeFrom="column">
                  <wp:posOffset>2095500</wp:posOffset>
                </wp:positionH>
                <wp:positionV relativeFrom="paragraph">
                  <wp:posOffset>2900680</wp:posOffset>
                </wp:positionV>
                <wp:extent cx="1790700" cy="247650"/>
                <wp:effectExtent l="0" t="0" r="19050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247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728FC5" w14:textId="7B3A6EE3" w:rsidR="0007351D" w:rsidRPr="0039770B" w:rsidRDefault="0007351D" w:rsidP="0007351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IN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18"/>
                                <w:lang w:val="en-IN"/>
                              </w:rPr>
                              <w:t>App.py(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  <w:lang w:val="en-IN"/>
                              </w:rPr>
                              <w:t>main Python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3C3E0F" id="Rectangle 24" o:spid="_x0000_s1029" style="position:absolute;margin-left:165pt;margin-top:228.4pt;width:141pt;height:19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" fillcolor="white [3201]" strokecolor="#70ad47 [3209]" strokeweight="1pt">
                <v:textbox>
                  <w:txbxContent>
                    <w:p w14:paraId="63728FC5" w14:textId="7B3A6EE3" w:rsidR="0007351D" w:rsidRPr="0039770B" w:rsidRDefault="0007351D" w:rsidP="0007351D">
                      <w:pPr>
                        <w:jc w:val="center"/>
                        <w:rPr>
                          <w:sz w:val="18"/>
                          <w:szCs w:val="18"/>
                          <w:lang w:val="en-IN"/>
                        </w:rPr>
                      </w:pPr>
                      <w:proofErr w:type="gramStart"/>
                      <w:r>
                        <w:rPr>
                          <w:sz w:val="18"/>
                          <w:szCs w:val="18"/>
                          <w:lang w:val="en-IN"/>
                        </w:rPr>
                        <w:t>App.py(</w:t>
                      </w:r>
                      <w:proofErr w:type="gramEnd"/>
                      <w:r>
                        <w:rPr>
                          <w:sz w:val="18"/>
                          <w:szCs w:val="18"/>
                          <w:lang w:val="en-IN"/>
                        </w:rPr>
                        <w:t>main Python file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703B60" wp14:editId="3D311D99">
                <wp:simplePos x="0" y="0"/>
                <wp:positionH relativeFrom="column">
                  <wp:posOffset>781050</wp:posOffset>
                </wp:positionH>
                <wp:positionV relativeFrom="paragraph">
                  <wp:posOffset>1358265</wp:posOffset>
                </wp:positionV>
                <wp:extent cx="1555750" cy="0"/>
                <wp:effectExtent l="38100" t="76200" r="0" b="9525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57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ED183F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61.5pt;margin-top:106.95pt;width:122.5pt;height:0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" strokecolor="#c45911 [2405]" strokeweight=".5pt">
                <v:stroke endarrow="block" joinstyle="miter"/>
              </v:shape>
            </w:pict>
          </mc:Fallback>
        </mc:AlternateContent>
      </w:r>
      <w:r>
        <w:rPr>
          <w:rFonts w:ascii="Segoe UI" w:hAnsi="Segoe UI" w:cs="Segoe U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7F695C4" wp14:editId="7F9D053A">
                <wp:simplePos x="0" y="0"/>
                <wp:positionH relativeFrom="column">
                  <wp:posOffset>2222500</wp:posOffset>
                </wp:positionH>
                <wp:positionV relativeFrom="paragraph">
                  <wp:posOffset>5460365</wp:posOffset>
                </wp:positionV>
                <wp:extent cx="1270000" cy="228600"/>
                <wp:effectExtent l="0" t="0" r="25400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36D818" w14:textId="4FB08CFD" w:rsidR="0007351D" w:rsidRPr="0039770B" w:rsidRDefault="0007351D" w:rsidP="0007351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IN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IN"/>
                              </w:rPr>
                              <w:t>Vectorizer mode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F695C4" id="Rectangle 28" o:spid="_x0000_s1030" style="position:absolute;margin-left:175pt;margin-top:429.95pt;width:100pt;height:1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" fillcolor="white [3201]" strokecolor="#70ad47 [3209]" strokeweight="1pt">
                <v:textbox>
                  <w:txbxContent>
                    <w:p w14:paraId="5C36D818" w14:textId="4FB08CFD" w:rsidR="0007351D" w:rsidRPr="0039770B" w:rsidRDefault="0007351D" w:rsidP="0007351D">
                      <w:pPr>
                        <w:jc w:val="center"/>
                        <w:rPr>
                          <w:sz w:val="18"/>
                          <w:szCs w:val="18"/>
                          <w:lang w:val="en-IN"/>
                        </w:rPr>
                      </w:pPr>
                      <w:r>
                        <w:rPr>
                          <w:sz w:val="18"/>
                          <w:szCs w:val="18"/>
                          <w:lang w:val="en-IN"/>
                        </w:rPr>
                        <w:t>Vectorizer mode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egoe UI" w:hAnsi="Segoe UI" w:cs="Segoe U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E107BB9" wp14:editId="192AF951">
                <wp:simplePos x="0" y="0"/>
                <wp:positionH relativeFrom="column">
                  <wp:posOffset>2381250</wp:posOffset>
                </wp:positionH>
                <wp:positionV relativeFrom="paragraph">
                  <wp:posOffset>3974465</wp:posOffset>
                </wp:positionV>
                <wp:extent cx="1270000" cy="228600"/>
                <wp:effectExtent l="0" t="0" r="25400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0279F7" w14:textId="73985BF1" w:rsidR="0007351D" w:rsidRPr="0039770B" w:rsidRDefault="0007351D" w:rsidP="0007351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IN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IN"/>
                              </w:rPr>
                              <w:t>Sentiment model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107BB9" id="Rectangle 25" o:spid="_x0000_s1031" style="position:absolute;margin-left:187.5pt;margin-top:312.95pt;width:100pt;height:1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" fillcolor="white [3201]" strokecolor="#70ad47 [3209]" strokeweight="1pt">
                <v:textbox>
                  <w:txbxContent>
                    <w:p w14:paraId="730279F7" w14:textId="73985BF1" w:rsidR="0007351D" w:rsidRPr="0039770B" w:rsidRDefault="0007351D" w:rsidP="0007351D">
                      <w:pPr>
                        <w:jc w:val="center"/>
                        <w:rPr>
                          <w:sz w:val="18"/>
                          <w:szCs w:val="18"/>
                          <w:lang w:val="en-IN"/>
                        </w:rPr>
                      </w:pPr>
                      <w:r>
                        <w:rPr>
                          <w:sz w:val="18"/>
                          <w:szCs w:val="18"/>
                          <w:lang w:val="en-IN"/>
                        </w:rPr>
                        <w:t>Sentiment model file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egoe UI" w:hAnsi="Segoe UI" w:cs="Segoe U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C23119D" wp14:editId="3423FB75">
                <wp:simplePos x="0" y="0"/>
                <wp:positionH relativeFrom="column">
                  <wp:posOffset>2457450</wp:posOffset>
                </wp:positionH>
                <wp:positionV relativeFrom="paragraph">
                  <wp:posOffset>2653665</wp:posOffset>
                </wp:positionV>
                <wp:extent cx="1270000" cy="228600"/>
                <wp:effectExtent l="0" t="0" r="2540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5094B9" w14:textId="37BD3577" w:rsidR="0007351D" w:rsidRPr="0039770B" w:rsidRDefault="0007351D" w:rsidP="0007351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IN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18"/>
                                <w:lang w:val="en-IN"/>
                              </w:rPr>
                              <w:t>Templates(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  <w:lang w:val="en-IN"/>
                              </w:rPr>
                              <w:t>HTML)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23119D" id="Rectangle 23" o:spid="_x0000_s1032" style="position:absolute;margin-left:193.5pt;margin-top:208.95pt;width:100pt;height:1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" fillcolor="white [3201]" strokecolor="#70ad47 [3209]" strokeweight="1pt">
                <v:textbox>
                  <w:txbxContent>
                    <w:p w14:paraId="475094B9" w14:textId="37BD3577" w:rsidR="0007351D" w:rsidRPr="0039770B" w:rsidRDefault="0007351D" w:rsidP="0007351D">
                      <w:pPr>
                        <w:jc w:val="center"/>
                        <w:rPr>
                          <w:sz w:val="18"/>
                          <w:szCs w:val="18"/>
                          <w:lang w:val="en-IN"/>
                        </w:rPr>
                      </w:pPr>
                      <w:proofErr w:type="gramStart"/>
                      <w:r>
                        <w:rPr>
                          <w:sz w:val="18"/>
                          <w:szCs w:val="18"/>
                          <w:lang w:val="en-IN"/>
                        </w:rPr>
                        <w:t>Templates(</w:t>
                      </w:r>
                      <w:proofErr w:type="gramEnd"/>
                      <w:r>
                        <w:rPr>
                          <w:sz w:val="18"/>
                          <w:szCs w:val="18"/>
                          <w:lang w:val="en-IN"/>
                        </w:rPr>
                        <w:t>HTML)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egoe UI" w:hAnsi="Segoe UI" w:cs="Segoe U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29C9F68" wp14:editId="2A3ED3D0">
                <wp:simplePos x="0" y="0"/>
                <wp:positionH relativeFrom="column">
                  <wp:posOffset>2165350</wp:posOffset>
                </wp:positionH>
                <wp:positionV relativeFrom="paragraph">
                  <wp:posOffset>1155065</wp:posOffset>
                </wp:positionV>
                <wp:extent cx="1270000" cy="228600"/>
                <wp:effectExtent l="0" t="0" r="25400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F7ACD" w14:textId="4A5D1BF5" w:rsidR="0007351D" w:rsidRPr="0039770B" w:rsidRDefault="0007351D" w:rsidP="0007351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IN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IN"/>
                              </w:rPr>
                              <w:t>Images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9C9F68" id="Rectangle 22" o:spid="_x0000_s1033" style="position:absolute;margin-left:170.5pt;margin-top:90.95pt;width:100pt;height:1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" fillcolor="white [3201]" strokecolor="#70ad47 [3209]" strokeweight="1pt">
                <v:textbox>
                  <w:txbxContent>
                    <w:p w14:paraId="7D5F7ACD" w14:textId="4A5D1BF5" w:rsidR="0007351D" w:rsidRPr="0039770B" w:rsidRDefault="0007351D" w:rsidP="0007351D">
                      <w:pPr>
                        <w:jc w:val="center"/>
                        <w:rPr>
                          <w:sz w:val="18"/>
                          <w:szCs w:val="18"/>
                          <w:lang w:val="en-IN"/>
                        </w:rPr>
                      </w:pPr>
                      <w:r>
                        <w:rPr>
                          <w:sz w:val="18"/>
                          <w:szCs w:val="18"/>
                          <w:lang w:val="en-IN"/>
                        </w:rPr>
                        <w:t>Images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egoe UI" w:hAnsi="Segoe UI" w:cs="Segoe U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5EA9BEB" wp14:editId="4E12C6EB">
                <wp:simplePos x="0" y="0"/>
                <wp:positionH relativeFrom="column">
                  <wp:posOffset>2127250</wp:posOffset>
                </wp:positionH>
                <wp:positionV relativeFrom="paragraph">
                  <wp:posOffset>818515</wp:posOffset>
                </wp:positionV>
                <wp:extent cx="1270000" cy="228600"/>
                <wp:effectExtent l="0" t="0" r="2540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507D0C" w14:textId="57C11591" w:rsidR="0007351D" w:rsidRPr="0039770B" w:rsidRDefault="0007351D" w:rsidP="0007351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IN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IN"/>
                              </w:rPr>
                              <w:t>JS Files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A9BEB" id="Rectangle 21" o:spid="_x0000_s1034" style="position:absolute;margin-left:167.5pt;margin-top:64.45pt;width:100pt;height:1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" fillcolor="white [3201]" strokecolor="#70ad47 [3209]" strokeweight="1pt">
                <v:textbox>
                  <w:txbxContent>
                    <w:p w14:paraId="4E507D0C" w14:textId="57C11591" w:rsidR="0007351D" w:rsidRPr="0039770B" w:rsidRDefault="0007351D" w:rsidP="0007351D">
                      <w:pPr>
                        <w:jc w:val="center"/>
                        <w:rPr>
                          <w:sz w:val="18"/>
                          <w:szCs w:val="18"/>
                          <w:lang w:val="en-IN"/>
                        </w:rPr>
                      </w:pPr>
                      <w:r>
                        <w:rPr>
                          <w:sz w:val="18"/>
                          <w:szCs w:val="18"/>
                          <w:lang w:val="en-IN"/>
                        </w:rPr>
                        <w:t>JS Files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egoe UI" w:hAnsi="Segoe UI" w:cs="Segoe U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72AF59F" wp14:editId="578CC438">
                <wp:simplePos x="0" y="0"/>
                <wp:positionH relativeFrom="column">
                  <wp:posOffset>2152650</wp:posOffset>
                </wp:positionH>
                <wp:positionV relativeFrom="paragraph">
                  <wp:posOffset>488315</wp:posOffset>
                </wp:positionV>
                <wp:extent cx="1270000" cy="228600"/>
                <wp:effectExtent l="0" t="0" r="2540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F31FB3" w14:textId="7565D8A0" w:rsidR="0007351D" w:rsidRPr="0039770B" w:rsidRDefault="0007351D" w:rsidP="0007351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IN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IN"/>
                              </w:rPr>
                              <w:t>CSS Files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2AF59F" id="Rectangle 20" o:spid="_x0000_s1035" style="position:absolute;margin-left:169.5pt;margin-top:38.45pt;width:100pt;height:1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" fillcolor="white [3201]" strokecolor="#70ad47 [3209]" strokeweight="1pt">
                <v:textbox>
                  <w:txbxContent>
                    <w:p w14:paraId="0AF31FB3" w14:textId="7565D8A0" w:rsidR="0007351D" w:rsidRPr="0039770B" w:rsidRDefault="0007351D" w:rsidP="0007351D">
                      <w:pPr>
                        <w:jc w:val="center"/>
                        <w:rPr>
                          <w:sz w:val="18"/>
                          <w:szCs w:val="18"/>
                          <w:lang w:val="en-IN"/>
                        </w:rPr>
                      </w:pPr>
                      <w:r>
                        <w:rPr>
                          <w:sz w:val="18"/>
                          <w:szCs w:val="18"/>
                          <w:lang w:val="en-IN"/>
                        </w:rPr>
                        <w:t>CSS Files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E58591" wp14:editId="4087D5A8">
                <wp:simplePos x="0" y="0"/>
                <wp:positionH relativeFrom="column">
                  <wp:posOffset>654050</wp:posOffset>
                </wp:positionH>
                <wp:positionV relativeFrom="paragraph">
                  <wp:posOffset>488315</wp:posOffset>
                </wp:positionV>
                <wp:extent cx="1555750" cy="0"/>
                <wp:effectExtent l="38100" t="76200" r="0" b="9525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57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A42354" id="Straight Arrow Connector 5" o:spid="_x0000_s1026" type="#_x0000_t32" style="position:absolute;margin-left:51.5pt;margin-top:38.45pt;width:122.5pt;height:0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" strokecolor="#c45911 [2405]" strokeweight=".5pt">
                <v:stroke endarrow="block" joinstyle="miter"/>
              </v:shape>
            </w:pict>
          </mc:Fallback>
        </mc:AlternateContent>
      </w:r>
      <w:r>
        <w:rPr>
          <w:rFonts w:ascii="Segoe UI" w:hAnsi="Segoe UI" w:cs="Segoe U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1335499" wp14:editId="49484114">
                <wp:simplePos x="0" y="0"/>
                <wp:positionH relativeFrom="column">
                  <wp:posOffset>2216150</wp:posOffset>
                </wp:positionH>
                <wp:positionV relativeFrom="paragraph">
                  <wp:posOffset>189230</wp:posOffset>
                </wp:positionV>
                <wp:extent cx="1270000" cy="228600"/>
                <wp:effectExtent l="0" t="0" r="2540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A5C64F" w14:textId="4F8ECF39" w:rsidR="0007351D" w:rsidRPr="0039770B" w:rsidRDefault="0007351D" w:rsidP="0007351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IN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IN"/>
                              </w:rPr>
                              <w:t>Static Files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35499" id="Rectangle 19" o:spid="_x0000_s1036" style="position:absolute;margin-left:174.5pt;margin-top:14.9pt;width:100pt;height:1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" fillcolor="white [3201]" strokecolor="#70ad47 [3209]" strokeweight="1pt">
                <v:textbox>
                  <w:txbxContent>
                    <w:p w14:paraId="0BA5C64F" w14:textId="4F8ECF39" w:rsidR="0007351D" w:rsidRPr="0039770B" w:rsidRDefault="0007351D" w:rsidP="0007351D">
                      <w:pPr>
                        <w:jc w:val="center"/>
                        <w:rPr>
                          <w:sz w:val="18"/>
                          <w:szCs w:val="18"/>
                          <w:lang w:val="en-IN"/>
                        </w:rPr>
                      </w:pPr>
                      <w:r>
                        <w:rPr>
                          <w:sz w:val="18"/>
                          <w:szCs w:val="18"/>
                          <w:lang w:val="en-IN"/>
                        </w:rPr>
                        <w:t>Static Files</w:t>
                      </w:r>
                    </w:p>
                  </w:txbxContent>
                </v:textbox>
              </v:rect>
            </w:pict>
          </mc:Fallback>
        </mc:AlternateContent>
      </w:r>
      <w:r w:rsidR="0039770B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09D827B" wp14:editId="1F13226B">
                <wp:simplePos x="0" y="0"/>
                <wp:positionH relativeFrom="column">
                  <wp:posOffset>958850</wp:posOffset>
                </wp:positionH>
                <wp:positionV relativeFrom="paragraph">
                  <wp:posOffset>5574665</wp:posOffset>
                </wp:positionV>
                <wp:extent cx="1555750" cy="0"/>
                <wp:effectExtent l="38100" t="76200" r="0" b="9525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57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0AB8D4" id="Straight Arrow Connector 16" o:spid="_x0000_s1026" type="#_x0000_t32" style="position:absolute;margin-left:75.5pt;margin-top:438.95pt;width:122.5pt;height:0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" strokecolor="#c45911 [2405]" strokeweight=".5pt">
                <v:stroke endarrow="block" joinstyle="miter"/>
              </v:shape>
            </w:pict>
          </mc:Fallback>
        </mc:AlternateContent>
      </w:r>
      <w:r w:rsidR="0039770B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8234CAA" wp14:editId="5A6C4516">
                <wp:simplePos x="0" y="0"/>
                <wp:positionH relativeFrom="column">
                  <wp:posOffset>742950</wp:posOffset>
                </wp:positionH>
                <wp:positionV relativeFrom="paragraph">
                  <wp:posOffset>4361180</wp:posOffset>
                </wp:positionV>
                <wp:extent cx="1555750" cy="0"/>
                <wp:effectExtent l="38100" t="76200" r="0" b="952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57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F9ECD4" id="Straight Arrow Connector 15" o:spid="_x0000_s1026" type="#_x0000_t32" style="position:absolute;margin-left:58.5pt;margin-top:343.4pt;width:122.5pt;height:0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" strokecolor="#c45911 [2405]" strokeweight=".5pt">
                <v:stroke endarrow="block" joinstyle="miter"/>
              </v:shape>
            </w:pict>
          </mc:Fallback>
        </mc:AlternateContent>
      </w:r>
      <w:r w:rsidR="0039770B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F61E153" wp14:editId="1832AE90">
                <wp:simplePos x="0" y="0"/>
                <wp:positionH relativeFrom="column">
                  <wp:posOffset>990600</wp:posOffset>
                </wp:positionH>
                <wp:positionV relativeFrom="paragraph">
                  <wp:posOffset>4082415</wp:posOffset>
                </wp:positionV>
                <wp:extent cx="1555750" cy="0"/>
                <wp:effectExtent l="38100" t="76200" r="0" b="952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57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1E3A08" id="Straight Arrow Connector 14" o:spid="_x0000_s1026" type="#_x0000_t32" style="position:absolute;margin-left:78pt;margin-top:321.45pt;width:122.5pt;height:0;flip:x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" strokecolor="#c45911 [2405]" strokeweight=".5pt">
                <v:stroke endarrow="block" joinstyle="miter"/>
              </v:shape>
            </w:pict>
          </mc:Fallback>
        </mc:AlternateContent>
      </w:r>
      <w:r w:rsidR="0039770B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DCE5E51" wp14:editId="5C0CEDF6">
                <wp:simplePos x="0" y="0"/>
                <wp:positionH relativeFrom="column">
                  <wp:posOffset>1111250</wp:posOffset>
                </wp:positionH>
                <wp:positionV relativeFrom="paragraph">
                  <wp:posOffset>5047615</wp:posOffset>
                </wp:positionV>
                <wp:extent cx="1555750" cy="0"/>
                <wp:effectExtent l="38100" t="76200" r="0" b="952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57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E98A1D" id="Straight Arrow Connector 13" o:spid="_x0000_s1026" type="#_x0000_t32" style="position:absolute;margin-left:87.5pt;margin-top:397.45pt;width:122.5pt;height:0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" strokecolor="#c45911 [2405]" strokeweight=".5pt">
                <v:stroke endarrow="block" joinstyle="miter"/>
              </v:shape>
            </w:pict>
          </mc:Fallback>
        </mc:AlternateContent>
      </w:r>
      <w:r w:rsidR="0039770B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F314561" wp14:editId="5137BAA6">
                <wp:simplePos x="0" y="0"/>
                <wp:positionH relativeFrom="column">
                  <wp:posOffset>711200</wp:posOffset>
                </wp:positionH>
                <wp:positionV relativeFrom="paragraph">
                  <wp:posOffset>2933065</wp:posOffset>
                </wp:positionV>
                <wp:extent cx="1555750" cy="0"/>
                <wp:effectExtent l="38100" t="76200" r="0" b="952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57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80EA74" id="Straight Arrow Connector 12" o:spid="_x0000_s1026" type="#_x0000_t32" style="position:absolute;margin-left:56pt;margin-top:230.95pt;width:122.5pt;height:0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" strokecolor="#c45911 [2405]" strokeweight=".5pt">
                <v:stroke endarrow="block" joinstyle="miter"/>
              </v:shape>
            </w:pict>
          </mc:Fallback>
        </mc:AlternateContent>
      </w:r>
      <w:r w:rsidR="0039770B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7601DB1" wp14:editId="5B84DE3E">
                <wp:simplePos x="0" y="0"/>
                <wp:positionH relativeFrom="column">
                  <wp:posOffset>933450</wp:posOffset>
                </wp:positionH>
                <wp:positionV relativeFrom="paragraph">
                  <wp:posOffset>2780665</wp:posOffset>
                </wp:positionV>
                <wp:extent cx="1555750" cy="0"/>
                <wp:effectExtent l="38100" t="76200" r="0" b="9525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57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73A356" id="Straight Arrow Connector 11" o:spid="_x0000_s1026" type="#_x0000_t32" style="position:absolute;margin-left:73.5pt;margin-top:218.95pt;width:122.5pt;height:0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" strokecolor="#c45911 [2405]" strokeweight=".5pt">
                <v:stroke endarrow="block" joinstyle="miter"/>
              </v:shape>
            </w:pict>
          </mc:Fallback>
        </mc:AlternateContent>
      </w:r>
      <w:r w:rsidR="0039770B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309324" wp14:editId="018C45D4">
                <wp:simplePos x="0" y="0"/>
                <wp:positionH relativeFrom="column">
                  <wp:posOffset>647700</wp:posOffset>
                </wp:positionH>
                <wp:positionV relativeFrom="paragraph">
                  <wp:posOffset>951865</wp:posOffset>
                </wp:positionV>
                <wp:extent cx="1555750" cy="0"/>
                <wp:effectExtent l="38100" t="76200" r="0" b="9525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57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4C79A6" id="Straight Arrow Connector 8" o:spid="_x0000_s1026" type="#_x0000_t32" style="position:absolute;margin-left:51pt;margin-top:74.95pt;width:122.5pt;height:0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" strokecolor="#c45911 [2405]" strokeweight=".5pt">
                <v:stroke endarrow="block" joinstyle="miter"/>
              </v:shape>
            </w:pict>
          </mc:Fallback>
        </mc:AlternateContent>
      </w:r>
      <w:r w:rsidR="0039770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2F4D0B" wp14:editId="1AC822FE">
                <wp:simplePos x="0" y="0"/>
                <wp:positionH relativeFrom="column">
                  <wp:posOffset>685800</wp:posOffset>
                </wp:positionH>
                <wp:positionV relativeFrom="paragraph">
                  <wp:posOffset>316865</wp:posOffset>
                </wp:positionV>
                <wp:extent cx="1555750" cy="0"/>
                <wp:effectExtent l="38100" t="76200" r="0" b="9525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57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6D1019" id="Straight Arrow Connector 4" o:spid="_x0000_s1026" type="#_x0000_t32" style="position:absolute;margin-left:54pt;margin-top:24.95pt;width:122.5pt;height:0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" strokecolor="#c45911 [2405]" strokeweight=".5pt">
                <v:stroke endarrow="block" joinstyle="miter"/>
              </v:shape>
            </w:pict>
          </mc:Fallback>
        </mc:AlternateContent>
      </w:r>
      <w:r w:rsidR="0039770B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D3C007" wp14:editId="54E76802">
                <wp:simplePos x="0" y="0"/>
                <wp:positionH relativeFrom="column">
                  <wp:posOffset>774700</wp:posOffset>
                </wp:positionH>
                <wp:positionV relativeFrom="paragraph">
                  <wp:posOffset>138430</wp:posOffset>
                </wp:positionV>
                <wp:extent cx="1555750" cy="0"/>
                <wp:effectExtent l="38100" t="76200" r="0" b="9525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57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BDB15F" id="Straight Arrow Connector 3" o:spid="_x0000_s1026" type="#_x0000_t32" style="position:absolute;margin-left:61pt;margin-top:10.9pt;width:122.5pt;height:0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" strokecolor="#c45911 [2405]" strokeweight=".5pt">
                <v:stroke endarrow="block" joinstyle="miter"/>
              </v:shape>
            </w:pict>
          </mc:Fallback>
        </mc:AlternateContent>
      </w:r>
      <w:r w:rsidR="0039770B">
        <w:rPr>
          <w:noProof/>
        </w:rPr>
        <w:drawing>
          <wp:inline distT="0" distB="0" distL="0" distR="0" wp14:anchorId="34FF490A" wp14:editId="4DDA1ED1">
            <wp:extent cx="1771650" cy="56597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46" t="11016" r="80235" b="9530"/>
                    <a:stretch/>
                  </pic:blipFill>
                  <pic:spPr bwMode="auto">
                    <a:xfrm>
                      <a:off x="0" y="0"/>
                      <a:ext cx="1772684" cy="5663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770B">
        <w:rPr>
          <w:rFonts w:ascii="Segoe UI" w:hAnsi="Segoe UI" w:cs="Segoe UI"/>
          <w:b/>
          <w:bCs/>
        </w:rPr>
        <w:t xml:space="preserve"> </w:t>
      </w:r>
    </w:p>
    <w:p w14:paraId="61A62482" w14:textId="3DD37727" w:rsidR="0007351D" w:rsidRDefault="0007351D">
      <w:pPr>
        <w:rPr>
          <w:rFonts w:ascii="Segoe UI" w:hAnsi="Segoe UI" w:cs="Segoe UI"/>
          <w:b/>
          <w:bCs/>
        </w:rPr>
      </w:pPr>
    </w:p>
    <w:p w14:paraId="748EEA88" w14:textId="7A0420F5" w:rsidR="0007351D" w:rsidRDefault="0007351D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Templates:</w:t>
      </w:r>
    </w:p>
    <w:p w14:paraId="0B71526A" w14:textId="3CA1D16A" w:rsidR="0007351D" w:rsidRDefault="0007351D">
      <w:pPr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25B108CD" wp14:editId="248C7CF0">
            <wp:extent cx="1757921" cy="1314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25" t="47712" r="80449" b="33567"/>
                    <a:stretch/>
                  </pic:blipFill>
                  <pic:spPr bwMode="auto">
                    <a:xfrm>
                      <a:off x="0" y="0"/>
                      <a:ext cx="1764983" cy="131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CD888" w14:textId="194FDBF6" w:rsidR="0007351D" w:rsidRDefault="0007351D" w:rsidP="0007351D">
      <w:pPr>
        <w:pStyle w:val="ListParagraph"/>
        <w:numPr>
          <w:ilvl w:val="0"/>
          <w:numId w:val="2"/>
        </w:numPr>
        <w:rPr>
          <w:b/>
          <w:bCs/>
        </w:rPr>
      </w:pPr>
      <w:r w:rsidRPr="0007351D">
        <w:rPr>
          <w:b/>
          <w:bCs/>
        </w:rPr>
        <w:lastRenderedPageBreak/>
        <w:t>home.html</w:t>
      </w:r>
    </w:p>
    <w:p w14:paraId="27B6204B" w14:textId="77777777" w:rsidR="0007351D" w:rsidRPr="0007351D" w:rsidRDefault="0007351D" w:rsidP="0007351D">
      <w:pPr>
        <w:pStyle w:val="ListParagraph"/>
        <w:rPr>
          <w:b/>
          <w:bCs/>
        </w:rPr>
      </w:pPr>
    </w:p>
    <w:p w14:paraId="147C5665" w14:textId="23FCD557" w:rsidR="0007351D" w:rsidRDefault="0007351D" w:rsidP="0007351D">
      <w:pPr>
        <w:pStyle w:val="ListParagraph"/>
        <w:jc w:val="both"/>
      </w:pPr>
      <w:r>
        <w:rPr>
          <w:noProof/>
        </w:rPr>
        <w:drawing>
          <wp:inline distT="0" distB="0" distL="0" distR="0" wp14:anchorId="3591305D" wp14:editId="34FC6101">
            <wp:extent cx="5943600" cy="35058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846"/>
                    <a:stretch/>
                  </pic:blipFill>
                  <pic:spPr bwMode="auto"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B9DF8" w14:textId="1101B25E" w:rsidR="0007351D" w:rsidRDefault="0007351D" w:rsidP="0007351D">
      <w:pPr>
        <w:pStyle w:val="ListParagraph"/>
        <w:numPr>
          <w:ilvl w:val="0"/>
          <w:numId w:val="2"/>
        </w:numPr>
        <w:rPr>
          <w:b/>
          <w:bCs/>
        </w:rPr>
      </w:pPr>
      <w:r w:rsidRPr="0007351D">
        <w:rPr>
          <w:b/>
          <w:bCs/>
        </w:rPr>
        <w:t>dashboard.html</w:t>
      </w:r>
    </w:p>
    <w:p w14:paraId="092480D1" w14:textId="5985762F" w:rsidR="0007351D" w:rsidRDefault="0007351D" w:rsidP="0007351D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0A4C88B" wp14:editId="1B5A54D9">
            <wp:extent cx="5924550" cy="35185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511" r="321"/>
                    <a:stretch/>
                  </pic:blipFill>
                  <pic:spPr bwMode="auto">
                    <a:xfrm>
                      <a:off x="0" y="0"/>
                      <a:ext cx="5924550" cy="351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3DAD0" w14:textId="0C22AFE8" w:rsidR="0007351D" w:rsidRPr="0007351D" w:rsidRDefault="0007351D" w:rsidP="0007351D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C3067D" wp14:editId="1EA61E2D">
            <wp:extent cx="6159500" cy="25406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t="33217" r="-3633"/>
                    <a:stretch/>
                  </pic:blipFill>
                  <pic:spPr bwMode="auto">
                    <a:xfrm>
                      <a:off x="0" y="0"/>
                      <a:ext cx="6159500" cy="254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A4606" w14:textId="77777777" w:rsidR="0007351D" w:rsidRDefault="0007351D" w:rsidP="0007351D">
      <w:pPr>
        <w:pStyle w:val="ListParagraph"/>
        <w:rPr>
          <w:b/>
          <w:bCs/>
        </w:rPr>
      </w:pPr>
    </w:p>
    <w:p w14:paraId="3287EE4A" w14:textId="252044C0" w:rsidR="0007351D" w:rsidRDefault="0007351D" w:rsidP="0007351D">
      <w:pPr>
        <w:pStyle w:val="ListParagraph"/>
        <w:numPr>
          <w:ilvl w:val="0"/>
          <w:numId w:val="2"/>
        </w:numPr>
        <w:rPr>
          <w:b/>
          <w:bCs/>
        </w:rPr>
      </w:pPr>
      <w:r w:rsidRPr="0007351D">
        <w:rPr>
          <w:b/>
          <w:bCs/>
        </w:rPr>
        <w:t>tweets.html</w:t>
      </w:r>
    </w:p>
    <w:p w14:paraId="0B691EF7" w14:textId="7454D55A" w:rsidR="0007351D" w:rsidRPr="0007351D" w:rsidRDefault="0007351D" w:rsidP="0007351D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589D4AE" wp14:editId="4176E98E">
            <wp:extent cx="5892800" cy="35121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678" r="855"/>
                    <a:stretch/>
                  </pic:blipFill>
                  <pic:spPr bwMode="auto">
                    <a:xfrm>
                      <a:off x="0" y="0"/>
                      <a:ext cx="5892800" cy="351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D5364" w14:textId="099CAEF7" w:rsidR="0007351D" w:rsidRDefault="0007351D" w:rsidP="0007351D">
      <w:pPr>
        <w:pStyle w:val="ListParagraph"/>
        <w:numPr>
          <w:ilvl w:val="0"/>
          <w:numId w:val="2"/>
        </w:numPr>
        <w:rPr>
          <w:b/>
          <w:bCs/>
        </w:rPr>
      </w:pPr>
      <w:r w:rsidRPr="0007351D">
        <w:rPr>
          <w:b/>
          <w:bCs/>
        </w:rPr>
        <w:t>movierevie</w:t>
      </w:r>
      <w:r>
        <w:rPr>
          <w:b/>
          <w:bCs/>
        </w:rPr>
        <w:t>w</w:t>
      </w:r>
      <w:r w:rsidRPr="0007351D">
        <w:rPr>
          <w:b/>
          <w:bCs/>
        </w:rPr>
        <w:t>s.html</w:t>
      </w:r>
    </w:p>
    <w:p w14:paraId="5AF0E7E3" w14:textId="6EC8E363" w:rsidR="0007351D" w:rsidRPr="0007351D" w:rsidRDefault="0007351D" w:rsidP="0007351D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C837D0" wp14:editId="26200E48">
            <wp:extent cx="5911850" cy="351218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5" t="7678"/>
                    <a:stretch/>
                  </pic:blipFill>
                  <pic:spPr bwMode="auto">
                    <a:xfrm>
                      <a:off x="0" y="0"/>
                      <a:ext cx="5911850" cy="351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4FA3F" w14:textId="369DFF50" w:rsidR="0007351D" w:rsidRDefault="0007351D" w:rsidP="0007351D">
      <w:pPr>
        <w:pStyle w:val="ListParagraph"/>
        <w:numPr>
          <w:ilvl w:val="0"/>
          <w:numId w:val="2"/>
        </w:numPr>
        <w:rPr>
          <w:b/>
          <w:bCs/>
        </w:rPr>
      </w:pPr>
      <w:r w:rsidRPr="0007351D">
        <w:rPr>
          <w:b/>
          <w:bCs/>
        </w:rPr>
        <w:t>contactus.html</w:t>
      </w:r>
    </w:p>
    <w:p w14:paraId="66588357" w14:textId="369DFF50" w:rsidR="0007351D" w:rsidRPr="0007351D" w:rsidRDefault="0007351D" w:rsidP="0007351D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B26CB05" wp14:editId="4B2B3356">
            <wp:extent cx="5892800" cy="43757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962" t="8679" r="1816" b="-23702"/>
                    <a:stretch/>
                  </pic:blipFill>
                  <pic:spPr bwMode="auto">
                    <a:xfrm>
                      <a:off x="0" y="0"/>
                      <a:ext cx="5892800" cy="437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11156" w14:textId="320A0F94" w:rsidR="0007351D" w:rsidRDefault="0007351D" w:rsidP="0007351D">
      <w:pPr>
        <w:pStyle w:val="ListParagraph"/>
        <w:numPr>
          <w:ilvl w:val="0"/>
          <w:numId w:val="2"/>
        </w:numPr>
        <w:rPr>
          <w:b/>
          <w:bCs/>
        </w:rPr>
      </w:pPr>
      <w:r w:rsidRPr="0007351D">
        <w:rPr>
          <w:b/>
          <w:bCs/>
        </w:rPr>
        <w:lastRenderedPageBreak/>
        <w:t>thankyou.html</w:t>
      </w:r>
    </w:p>
    <w:p w14:paraId="47046CF8" w14:textId="77777777" w:rsidR="0007351D" w:rsidRDefault="0007351D" w:rsidP="0007351D">
      <w:pPr>
        <w:pStyle w:val="ListParagraph"/>
        <w:rPr>
          <w:b/>
          <w:bCs/>
        </w:rPr>
      </w:pPr>
    </w:p>
    <w:p w14:paraId="45927426" w14:textId="6012771D" w:rsidR="0007351D" w:rsidRPr="0007351D" w:rsidRDefault="0007351D" w:rsidP="0007351D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F708786" wp14:editId="16A75E83">
            <wp:extent cx="5949950" cy="34931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786" r="-536" b="1"/>
                    <a:stretch/>
                  </pic:blipFill>
                  <pic:spPr bwMode="auto">
                    <a:xfrm>
                      <a:off x="0" y="0"/>
                      <a:ext cx="5949950" cy="349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B9B43" w14:textId="0990CB9C" w:rsidR="0007351D" w:rsidRPr="0007351D" w:rsidRDefault="0007351D" w:rsidP="0007351D">
      <w:pPr>
        <w:pStyle w:val="ListParagraph"/>
        <w:numPr>
          <w:ilvl w:val="0"/>
          <w:numId w:val="2"/>
        </w:numPr>
        <w:rPr>
          <w:rFonts w:ascii="Segoe UI" w:hAnsi="Segoe UI" w:cs="Segoe UI"/>
          <w:b/>
          <w:bCs/>
        </w:rPr>
      </w:pPr>
      <w:r w:rsidRPr="0007351D">
        <w:rPr>
          <w:b/>
          <w:bCs/>
        </w:rPr>
        <w:t>404.html</w:t>
      </w:r>
    </w:p>
    <w:p w14:paraId="12DFE2BC" w14:textId="77777777" w:rsidR="0007351D" w:rsidRPr="0007351D" w:rsidRDefault="0007351D" w:rsidP="0007351D">
      <w:pPr>
        <w:pStyle w:val="ListParagraph"/>
        <w:rPr>
          <w:rFonts w:ascii="Segoe UI" w:hAnsi="Segoe UI" w:cs="Segoe UI"/>
          <w:b/>
          <w:bCs/>
        </w:rPr>
      </w:pPr>
    </w:p>
    <w:p w14:paraId="492C7F61" w14:textId="4B1F7777" w:rsidR="0007351D" w:rsidRPr="0007351D" w:rsidRDefault="0007351D" w:rsidP="0007351D">
      <w:pPr>
        <w:pStyle w:val="ListParagraph"/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1136F829" wp14:editId="402FEC80">
            <wp:extent cx="5943600" cy="3502093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107" t="7846" r="-1"/>
                    <a:stretch/>
                  </pic:blipFill>
                  <pic:spPr bwMode="auto">
                    <a:xfrm>
                      <a:off x="0" y="0"/>
                      <a:ext cx="5943600" cy="3502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EC4E5" w14:textId="41957794" w:rsidR="0007351D" w:rsidRDefault="00A9756E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lastRenderedPageBreak/>
        <w:t>Datasets:</w:t>
      </w:r>
    </w:p>
    <w:p w14:paraId="4C87333C" w14:textId="77777777" w:rsidR="00A9756E" w:rsidRDefault="00A9756E" w:rsidP="00A9756E">
      <w:pPr>
        <w:pStyle w:val="ListParagraph"/>
        <w:numPr>
          <w:ilvl w:val="0"/>
          <w:numId w:val="1"/>
        </w:numPr>
        <w:rPr>
          <w:b/>
          <w:bCs/>
        </w:rPr>
      </w:pPr>
      <w:r w:rsidRPr="00A9756E">
        <w:rPr>
          <w:b/>
          <w:bCs/>
        </w:rPr>
        <w:t>main_data.csv</w:t>
      </w:r>
    </w:p>
    <w:p w14:paraId="76DE62F4" w14:textId="50CACC28" w:rsidR="00A9756E" w:rsidRDefault="00A9756E" w:rsidP="00A9756E">
      <w:r w:rsidRPr="00A9756E">
        <w:t>Get suggestions of movie names on Home Page</w:t>
      </w:r>
    </w:p>
    <w:p w14:paraId="0F06F8B8" w14:textId="46432499" w:rsidR="00A9756E" w:rsidRPr="00A9756E" w:rsidRDefault="00A9756E" w:rsidP="00A9756E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8DFDBA6" wp14:editId="7C517641">
            <wp:extent cx="5943600" cy="38252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E432" w14:textId="77777777" w:rsidR="00A9756E" w:rsidRDefault="00A9756E" w:rsidP="00A9756E">
      <w:pPr>
        <w:pStyle w:val="ListParagraph"/>
        <w:numPr>
          <w:ilvl w:val="0"/>
          <w:numId w:val="1"/>
        </w:numPr>
        <w:rPr>
          <w:b/>
          <w:bCs/>
        </w:rPr>
      </w:pPr>
      <w:r w:rsidRPr="00A9756E">
        <w:rPr>
          <w:b/>
          <w:bCs/>
        </w:rPr>
        <w:t>database.csv</w:t>
      </w:r>
    </w:p>
    <w:p w14:paraId="383412C1" w14:textId="77777777" w:rsidR="00A9756E" w:rsidRDefault="00A9756E" w:rsidP="00A9756E">
      <w:pPr>
        <w:pStyle w:val="ListParagraph"/>
      </w:pPr>
      <w:r>
        <w:t>It is to save peoples response for contact us form</w:t>
      </w:r>
    </w:p>
    <w:p w14:paraId="40C03F9E" w14:textId="77777777" w:rsidR="00A9756E" w:rsidRPr="00A9756E" w:rsidRDefault="00A9756E" w:rsidP="00A9756E">
      <w:pPr>
        <w:pStyle w:val="ListParagraph"/>
      </w:pPr>
      <w:r>
        <w:rPr>
          <w:noProof/>
        </w:rPr>
        <w:drawing>
          <wp:inline distT="0" distB="0" distL="0" distR="0" wp14:anchorId="2A557182" wp14:editId="2AF04B4A">
            <wp:extent cx="4699000" cy="171450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658" t="5842" r="1282" b="49091"/>
                    <a:stretch/>
                  </pic:blipFill>
                  <pic:spPr bwMode="auto">
                    <a:xfrm>
                      <a:off x="0" y="0"/>
                      <a:ext cx="469900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BE341" w14:textId="77777777" w:rsidR="00A9756E" w:rsidRDefault="00A9756E" w:rsidP="00A9756E">
      <w:pPr>
        <w:pStyle w:val="ListParagraph"/>
        <w:rPr>
          <w:b/>
          <w:bCs/>
        </w:rPr>
      </w:pPr>
    </w:p>
    <w:p w14:paraId="52FEDE61" w14:textId="7C095AC3" w:rsidR="00A9756E" w:rsidRPr="00A9756E" w:rsidRDefault="00A9756E" w:rsidP="00A9756E">
      <w:pPr>
        <w:pStyle w:val="ListParagraph"/>
        <w:numPr>
          <w:ilvl w:val="0"/>
          <w:numId w:val="1"/>
        </w:numPr>
        <w:rPr>
          <w:b/>
          <w:bCs/>
        </w:rPr>
      </w:pPr>
      <w:r w:rsidRPr="00A9756E">
        <w:rPr>
          <w:b/>
          <w:bCs/>
        </w:rPr>
        <w:t>data.csv</w:t>
      </w:r>
    </w:p>
    <w:p w14:paraId="06ECB57A" w14:textId="4342CD2A" w:rsidR="00A9756E" w:rsidRDefault="00A9756E" w:rsidP="00A9756E">
      <w:pPr>
        <w:pStyle w:val="ListParagraph"/>
      </w:pPr>
      <w:r>
        <w:rPr>
          <w:noProof/>
        </w:rPr>
        <w:lastRenderedPageBreak/>
        <w:drawing>
          <wp:inline distT="0" distB="0" distL="0" distR="0" wp14:anchorId="74C58A03" wp14:editId="66194E07">
            <wp:extent cx="5943600" cy="38252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C2FF" w14:textId="77777777" w:rsidR="00A9756E" w:rsidRPr="00A9756E" w:rsidRDefault="00A9756E" w:rsidP="00A9756E">
      <w:pPr>
        <w:pStyle w:val="ListParagraph"/>
        <w:numPr>
          <w:ilvl w:val="0"/>
          <w:numId w:val="1"/>
        </w:numPr>
        <w:rPr>
          <w:b/>
          <w:bCs/>
        </w:rPr>
      </w:pPr>
      <w:r w:rsidRPr="00A9756E">
        <w:rPr>
          <w:b/>
          <w:bCs/>
        </w:rPr>
        <w:t>final_data.csv</w:t>
      </w:r>
    </w:p>
    <w:p w14:paraId="495244FE" w14:textId="550F4581" w:rsidR="00A9756E" w:rsidRDefault="00A9756E" w:rsidP="00A9756E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5EA36F0" wp14:editId="096ADAEE">
            <wp:extent cx="4425950" cy="2825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658" t="2003" r="5876" b="23719"/>
                    <a:stretch/>
                  </pic:blipFill>
                  <pic:spPr bwMode="auto">
                    <a:xfrm>
                      <a:off x="0" y="0"/>
                      <a:ext cx="442595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CFD97" w14:textId="77777777" w:rsidR="00A9756E" w:rsidRPr="00A9756E" w:rsidRDefault="00A9756E" w:rsidP="00A9756E">
      <w:pPr>
        <w:pStyle w:val="ListParagraph"/>
        <w:rPr>
          <w:b/>
          <w:bCs/>
        </w:rPr>
      </w:pPr>
    </w:p>
    <w:p w14:paraId="1CE36484" w14:textId="635DA06B" w:rsidR="00A9756E" w:rsidRDefault="00A9756E" w:rsidP="00A9756E">
      <w:pPr>
        <w:pStyle w:val="ListParagraph"/>
        <w:numPr>
          <w:ilvl w:val="0"/>
          <w:numId w:val="1"/>
        </w:numPr>
        <w:rPr>
          <w:b/>
          <w:bCs/>
        </w:rPr>
      </w:pPr>
      <w:r w:rsidRPr="00A9756E">
        <w:rPr>
          <w:b/>
          <w:bCs/>
        </w:rPr>
        <w:t>movie_metadata.csv</w:t>
      </w:r>
    </w:p>
    <w:p w14:paraId="19E01F69" w14:textId="2444A1A1" w:rsidR="00A9756E" w:rsidRPr="00A9756E" w:rsidRDefault="00A9756E" w:rsidP="00A9756E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F952D6" wp14:editId="56E18731">
            <wp:extent cx="4768850" cy="37090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765" t="2504"/>
                    <a:stretch/>
                  </pic:blipFill>
                  <pic:spPr bwMode="auto">
                    <a:xfrm>
                      <a:off x="0" y="0"/>
                      <a:ext cx="4768850" cy="370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3CBC2" w14:textId="250C4CE7" w:rsidR="00A9756E" w:rsidRDefault="00A9756E" w:rsidP="00A9756E">
      <w:pPr>
        <w:pStyle w:val="ListParagraph"/>
        <w:numPr>
          <w:ilvl w:val="0"/>
          <w:numId w:val="1"/>
        </w:numPr>
        <w:rPr>
          <w:b/>
          <w:bCs/>
        </w:rPr>
      </w:pPr>
      <w:r w:rsidRPr="00A9756E">
        <w:rPr>
          <w:b/>
          <w:bCs/>
        </w:rPr>
        <w:t>Review_status.csv</w:t>
      </w:r>
    </w:p>
    <w:p w14:paraId="63EEF52F" w14:textId="241E4870" w:rsidR="00A9756E" w:rsidRPr="00A9756E" w:rsidRDefault="00A9756E" w:rsidP="00A9756E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8CDB0E7" wp14:editId="45AA99B8">
            <wp:extent cx="4840729" cy="11176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591" t="668" r="3204" b="71123"/>
                    <a:stretch/>
                  </pic:blipFill>
                  <pic:spPr bwMode="auto">
                    <a:xfrm>
                      <a:off x="0" y="0"/>
                      <a:ext cx="4842877" cy="111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3018A" w14:textId="72FCA6F8" w:rsidR="00A9756E" w:rsidRPr="00A9756E" w:rsidRDefault="00A9756E" w:rsidP="00A9756E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</w:rPr>
      </w:pPr>
      <w:r w:rsidRPr="00A9756E">
        <w:rPr>
          <w:b/>
          <w:bCs/>
        </w:rPr>
        <w:t>Sentimentcheck.csv</w:t>
      </w:r>
    </w:p>
    <w:p w14:paraId="1A0B3F91" w14:textId="1E194E5F" w:rsidR="00A9756E" w:rsidRDefault="00A9756E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 xml:space="preserve">          </w:t>
      </w:r>
      <w:r>
        <w:rPr>
          <w:noProof/>
        </w:rPr>
        <w:drawing>
          <wp:inline distT="0" distB="0" distL="0" distR="0" wp14:anchorId="455EF269" wp14:editId="4DC2CEE7">
            <wp:extent cx="4762500" cy="609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978" t="6176" r="-107" b="77800"/>
                    <a:stretch/>
                  </pic:blipFill>
                  <pic:spPr bwMode="auto">
                    <a:xfrm>
                      <a:off x="0" y="0"/>
                      <a:ext cx="476250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051AD" w14:textId="4EBC5AAF" w:rsidR="00A9756E" w:rsidRDefault="00A9756E">
      <w:pPr>
        <w:rPr>
          <w:rFonts w:ascii="Segoe UI" w:hAnsi="Segoe UI" w:cs="Segoe UI"/>
          <w:b/>
          <w:bCs/>
        </w:rPr>
      </w:pPr>
    </w:p>
    <w:p w14:paraId="2AEFBB86" w14:textId="49F9D640" w:rsidR="00A9756E" w:rsidRDefault="00A9756E">
      <w:pPr>
        <w:rPr>
          <w:rFonts w:ascii="Segoe UI" w:hAnsi="Segoe UI" w:cs="Segoe UI"/>
          <w:b/>
          <w:bCs/>
        </w:rPr>
      </w:pPr>
    </w:p>
    <w:p w14:paraId="109D3589" w14:textId="56C02416" w:rsidR="00A9756E" w:rsidRDefault="00A9756E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Python (app.py)</w:t>
      </w:r>
    </w:p>
    <w:p w14:paraId="2435369C" w14:textId="6A2F9C6E" w:rsidR="00A9756E" w:rsidRDefault="00A9756E">
      <w:pPr>
        <w:rPr>
          <w:rFonts w:ascii="Segoe UI" w:hAnsi="Segoe UI" w:cs="Segoe UI"/>
        </w:rPr>
      </w:pPr>
      <w:r>
        <w:rPr>
          <w:rFonts w:ascii="Segoe UI" w:hAnsi="Segoe UI" w:cs="Segoe UI"/>
        </w:rPr>
        <w:t>-It is our main file</w:t>
      </w:r>
    </w:p>
    <w:p w14:paraId="3F911F8C" w14:textId="49158959" w:rsidR="00A9756E" w:rsidRDefault="00A9756E">
      <w:pPr>
        <w:rPr>
          <w:rFonts w:ascii="Segoe UI" w:hAnsi="Segoe UI" w:cs="Segoe UI"/>
        </w:rPr>
      </w:pPr>
      <w:r>
        <w:rPr>
          <w:rFonts w:ascii="Segoe UI" w:hAnsi="Segoe UI" w:cs="Segoe UI"/>
        </w:rPr>
        <w:t>-Flask is used to create a server</w:t>
      </w:r>
    </w:p>
    <w:p w14:paraId="5A42F9E4" w14:textId="10E4DBEC" w:rsidR="00A9756E" w:rsidRDefault="00A9756E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@</w:t>
      </w:r>
      <w:proofErr w:type="gramStart"/>
      <w:r>
        <w:rPr>
          <w:rFonts w:ascii="Segoe UI" w:hAnsi="Segoe UI" w:cs="Segoe UI"/>
        </w:rPr>
        <w:t>app.route</w:t>
      </w:r>
      <w:proofErr w:type="gramEnd"/>
      <w:r>
        <w:rPr>
          <w:rFonts w:ascii="Segoe UI" w:hAnsi="Segoe UI" w:cs="Segoe UI"/>
        </w:rPr>
        <w:t>(“/”)-&gt;home.html</w:t>
      </w:r>
    </w:p>
    <w:p w14:paraId="36D5AE4C" w14:textId="0A5C4CAD" w:rsidR="00A9756E" w:rsidRDefault="006E23D4">
      <w:pPr>
        <w:rPr>
          <w:rFonts w:ascii="Segoe UI" w:hAnsi="Segoe UI" w:cs="Segoe UI"/>
        </w:rPr>
      </w:pPr>
      <w:r>
        <w:rPr>
          <w:rFonts w:ascii="Segoe UI" w:hAnsi="Segoe UI" w:cs="Segoe UI"/>
        </w:rPr>
        <w:t>@</w:t>
      </w:r>
      <w:proofErr w:type="gramStart"/>
      <w:r>
        <w:rPr>
          <w:rFonts w:ascii="Segoe UI" w:hAnsi="Segoe UI" w:cs="Segoe UI"/>
        </w:rPr>
        <w:t>app.route</w:t>
      </w:r>
      <w:proofErr w:type="gramEnd"/>
      <w:r>
        <w:rPr>
          <w:rFonts w:ascii="Segoe UI" w:hAnsi="Segoe UI" w:cs="Segoe UI"/>
        </w:rPr>
        <w:t>(“/</w:t>
      </w:r>
      <w:r>
        <w:rPr>
          <w:rFonts w:ascii="Segoe UI" w:hAnsi="Segoe UI" w:cs="Segoe UI"/>
        </w:rPr>
        <w:t>recommend</w:t>
      </w:r>
      <w:r>
        <w:rPr>
          <w:rFonts w:ascii="Segoe UI" w:hAnsi="Segoe UI" w:cs="Segoe UI"/>
        </w:rPr>
        <w:t>”)-&gt;</w:t>
      </w:r>
      <w:r>
        <w:rPr>
          <w:rFonts w:ascii="Segoe UI" w:hAnsi="Segoe UI" w:cs="Segoe UI"/>
        </w:rPr>
        <w:t>dashboard.html</w:t>
      </w:r>
    </w:p>
    <w:p w14:paraId="11F62E04" w14:textId="45A64DB5" w:rsidR="006E23D4" w:rsidRDefault="006E23D4">
      <w:pPr>
        <w:rPr>
          <w:rFonts w:ascii="Segoe UI" w:hAnsi="Segoe UI" w:cs="Segoe UI"/>
        </w:rPr>
      </w:pPr>
      <w:r>
        <w:rPr>
          <w:rFonts w:ascii="Segoe UI" w:hAnsi="Segoe UI" w:cs="Segoe UI"/>
        </w:rPr>
        <w:t>@</w:t>
      </w:r>
      <w:proofErr w:type="gramStart"/>
      <w:r>
        <w:rPr>
          <w:rFonts w:ascii="Segoe UI" w:hAnsi="Segoe UI" w:cs="Segoe UI"/>
        </w:rPr>
        <w:t>app.route</w:t>
      </w:r>
      <w:proofErr w:type="gramEnd"/>
      <w:r>
        <w:rPr>
          <w:rFonts w:ascii="Segoe UI" w:hAnsi="Segoe UI" w:cs="Segoe UI"/>
        </w:rPr>
        <w:t>(“/</w:t>
      </w:r>
      <w:r>
        <w:rPr>
          <w:rFonts w:ascii="Segoe UI" w:hAnsi="Segoe UI" w:cs="Segoe UI"/>
        </w:rPr>
        <w:t>contact_us”</w:t>
      </w:r>
      <w:r>
        <w:rPr>
          <w:rFonts w:ascii="Segoe UI" w:hAnsi="Segoe UI" w:cs="Segoe UI"/>
        </w:rPr>
        <w:t>)-&gt;</w:t>
      </w:r>
      <w:r>
        <w:rPr>
          <w:rFonts w:ascii="Segoe UI" w:hAnsi="Segoe UI" w:cs="Segoe UI"/>
        </w:rPr>
        <w:t>contactus.html</w:t>
      </w:r>
    </w:p>
    <w:p w14:paraId="17FFF3B8" w14:textId="74EEBE44" w:rsidR="006E23D4" w:rsidRDefault="006E23D4">
      <w:pPr>
        <w:rPr>
          <w:rFonts w:ascii="Segoe UI" w:hAnsi="Segoe UI" w:cs="Segoe UI"/>
        </w:rPr>
      </w:pPr>
      <w:r>
        <w:rPr>
          <w:rFonts w:ascii="Segoe UI" w:hAnsi="Segoe UI" w:cs="Segoe UI"/>
        </w:rPr>
        <w:t>@</w:t>
      </w:r>
      <w:proofErr w:type="gramStart"/>
      <w:r>
        <w:rPr>
          <w:rFonts w:ascii="Segoe UI" w:hAnsi="Segoe UI" w:cs="Segoe UI"/>
        </w:rPr>
        <w:t>app.route</w:t>
      </w:r>
      <w:proofErr w:type="gramEnd"/>
      <w:r>
        <w:rPr>
          <w:rFonts w:ascii="Segoe UI" w:hAnsi="Segoe UI" w:cs="Segoe UI"/>
        </w:rPr>
        <w:t>(“/</w:t>
      </w:r>
      <w:proofErr w:type="spellStart"/>
      <w:r>
        <w:rPr>
          <w:rFonts w:ascii="Segoe UI" w:hAnsi="Segoe UI" w:cs="Segoe UI"/>
        </w:rPr>
        <w:t>thankyou</w:t>
      </w:r>
      <w:proofErr w:type="spellEnd"/>
      <w:r>
        <w:rPr>
          <w:rFonts w:ascii="Segoe UI" w:hAnsi="Segoe UI" w:cs="Segoe UI"/>
        </w:rPr>
        <w:t>”)-&gt;</w:t>
      </w:r>
      <w:r>
        <w:rPr>
          <w:rFonts w:ascii="Segoe UI" w:hAnsi="Segoe UI" w:cs="Segoe UI"/>
        </w:rPr>
        <w:t>thankyou.html</w:t>
      </w:r>
    </w:p>
    <w:p w14:paraId="06061C62" w14:textId="2BA33546" w:rsidR="006E23D4" w:rsidRDefault="006E23D4">
      <w:pPr>
        <w:rPr>
          <w:rFonts w:ascii="Segoe UI" w:hAnsi="Segoe UI" w:cs="Segoe UI"/>
        </w:rPr>
      </w:pPr>
      <w:r>
        <w:rPr>
          <w:rFonts w:ascii="Segoe UI" w:hAnsi="Segoe UI" w:cs="Segoe UI"/>
        </w:rPr>
        <w:t>@</w:t>
      </w:r>
      <w:proofErr w:type="gramStart"/>
      <w:r>
        <w:rPr>
          <w:rFonts w:ascii="Segoe UI" w:hAnsi="Segoe UI" w:cs="Segoe UI"/>
        </w:rPr>
        <w:t>app.route</w:t>
      </w:r>
      <w:proofErr w:type="gramEnd"/>
      <w:r>
        <w:rPr>
          <w:rFonts w:ascii="Segoe UI" w:hAnsi="Segoe UI" w:cs="Segoe UI"/>
        </w:rPr>
        <w:t>(“/</w:t>
      </w:r>
      <w:r>
        <w:rPr>
          <w:rFonts w:ascii="Segoe UI" w:hAnsi="Segoe UI" w:cs="Segoe UI"/>
        </w:rPr>
        <w:t>tweets.html</w:t>
      </w:r>
      <w:r>
        <w:rPr>
          <w:rFonts w:ascii="Segoe UI" w:hAnsi="Segoe UI" w:cs="Segoe UI"/>
        </w:rPr>
        <w:t>”)-&gt;</w:t>
      </w:r>
      <w:r>
        <w:rPr>
          <w:rFonts w:ascii="Segoe UI" w:hAnsi="Segoe UI" w:cs="Segoe UI"/>
        </w:rPr>
        <w:t>tweets.html</w:t>
      </w:r>
    </w:p>
    <w:p w14:paraId="2F3F895C" w14:textId="3B89701A" w:rsidR="006E23D4" w:rsidRDefault="006E23D4">
      <w:pPr>
        <w:rPr>
          <w:rFonts w:ascii="Segoe UI" w:hAnsi="Segoe UI" w:cs="Segoe UI"/>
        </w:rPr>
      </w:pPr>
      <w:r>
        <w:rPr>
          <w:rFonts w:ascii="Segoe UI" w:hAnsi="Segoe UI" w:cs="Segoe UI"/>
        </w:rPr>
        <w:t>@</w:t>
      </w:r>
      <w:proofErr w:type="gramStart"/>
      <w:r>
        <w:rPr>
          <w:rFonts w:ascii="Segoe UI" w:hAnsi="Segoe UI" w:cs="Segoe UI"/>
        </w:rPr>
        <w:t>app.route</w:t>
      </w:r>
      <w:proofErr w:type="gramEnd"/>
      <w:r>
        <w:rPr>
          <w:rFonts w:ascii="Segoe UI" w:hAnsi="Segoe UI" w:cs="Segoe UI"/>
        </w:rPr>
        <w:t>(“/</w:t>
      </w:r>
      <w:r>
        <w:rPr>
          <w:rFonts w:ascii="Segoe UI" w:hAnsi="Segoe UI" w:cs="Segoe UI"/>
        </w:rPr>
        <w:t>moviereviews.html</w:t>
      </w:r>
      <w:r>
        <w:rPr>
          <w:rFonts w:ascii="Segoe UI" w:hAnsi="Segoe UI" w:cs="Segoe UI"/>
        </w:rPr>
        <w:t>”)-&gt;</w:t>
      </w:r>
      <w:r>
        <w:rPr>
          <w:rFonts w:ascii="Segoe UI" w:hAnsi="Segoe UI" w:cs="Segoe UI"/>
        </w:rPr>
        <w:t>movierevies.html</w:t>
      </w:r>
    </w:p>
    <w:p w14:paraId="229E7C79" w14:textId="5A8C1D54" w:rsidR="006E23D4" w:rsidRDefault="006E23D4">
      <w:pPr>
        <w:rPr>
          <w:rFonts w:ascii="Segoe UI" w:hAnsi="Segoe UI" w:cs="Segoe UI"/>
        </w:rPr>
      </w:pPr>
      <w:r>
        <w:rPr>
          <w:rFonts w:ascii="Segoe UI" w:hAnsi="Segoe UI" w:cs="Segoe UI"/>
        </w:rPr>
        <w:t>Note: Download Requirements.txt for Python Packages</w:t>
      </w:r>
    </w:p>
    <w:p w14:paraId="4C4DF6E2" w14:textId="66050DFF" w:rsidR="006E23D4" w:rsidRDefault="006E23D4">
      <w:pPr>
        <w:rPr>
          <w:rFonts w:ascii="Segoe UI" w:hAnsi="Segoe UI" w:cs="Segoe UI"/>
        </w:rPr>
      </w:pPr>
    </w:p>
    <w:p w14:paraId="6AF6DDEE" w14:textId="2B078085" w:rsidR="006E23D4" w:rsidRDefault="006E23D4">
      <w:pPr>
        <w:rPr>
          <w:rFonts w:ascii="Segoe UI" w:hAnsi="Segoe UI" w:cs="Segoe UI"/>
        </w:rPr>
      </w:pPr>
      <w:proofErr w:type="spellStart"/>
      <w:r>
        <w:rPr>
          <w:rFonts w:ascii="Segoe UI" w:hAnsi="Segoe UI" w:cs="Segoe UI"/>
          <w:b/>
          <w:bCs/>
        </w:rPr>
        <w:t>Sentiment.ipynb</w:t>
      </w:r>
      <w:proofErr w:type="spellEnd"/>
      <w:r>
        <w:rPr>
          <w:rFonts w:ascii="Segoe UI" w:hAnsi="Segoe UI" w:cs="Segoe UI"/>
          <w:b/>
          <w:bCs/>
        </w:rPr>
        <w:t xml:space="preserve">: </w:t>
      </w:r>
      <w:r w:rsidRPr="006E23D4">
        <w:rPr>
          <w:rFonts w:ascii="Segoe UI" w:hAnsi="Segoe UI" w:cs="Segoe UI"/>
        </w:rPr>
        <w:t>Accuracy 98.77</w:t>
      </w:r>
      <w:proofErr w:type="gramStart"/>
      <w:r w:rsidRPr="006E23D4">
        <w:rPr>
          <w:rFonts w:ascii="Segoe UI" w:hAnsi="Segoe UI" w:cs="Segoe UI"/>
        </w:rPr>
        <w:t>%</w:t>
      </w:r>
      <w:r>
        <w:rPr>
          <w:rFonts w:ascii="Segoe UI" w:hAnsi="Segoe UI" w:cs="Segoe UI"/>
        </w:rPr>
        <w:t xml:space="preserve"> ;for</w:t>
      </w:r>
      <w:proofErr w:type="gramEnd"/>
      <w:r>
        <w:rPr>
          <w:rFonts w:ascii="Segoe UI" w:hAnsi="Segoe UI" w:cs="Segoe UI"/>
        </w:rPr>
        <w:t xml:space="preserve"> analysis of </w:t>
      </w:r>
      <w:proofErr w:type="spellStart"/>
      <w:r>
        <w:rPr>
          <w:rFonts w:ascii="Segoe UI" w:hAnsi="Segoe UI" w:cs="Segoe UI"/>
        </w:rPr>
        <w:t>moviereviews</w:t>
      </w:r>
      <w:proofErr w:type="spellEnd"/>
    </w:p>
    <w:p w14:paraId="300B1F05" w14:textId="18A6EB29" w:rsidR="006E23D4" w:rsidRDefault="006E23D4">
      <w:pPr>
        <w:rPr>
          <w:rFonts w:ascii="Segoe UI" w:hAnsi="Segoe UI" w:cs="Segoe UI"/>
        </w:rPr>
      </w:pPr>
      <w:r w:rsidRPr="006E23D4">
        <w:rPr>
          <w:rFonts w:ascii="Segoe UI" w:hAnsi="Segoe UI" w:cs="Segoe UI"/>
          <w:b/>
          <w:bCs/>
        </w:rPr>
        <w:t>Tweets</w:t>
      </w:r>
      <w:r>
        <w:rPr>
          <w:rFonts w:ascii="Segoe UI" w:hAnsi="Segoe UI" w:cs="Segoe UI"/>
        </w:rPr>
        <w:t xml:space="preserve"> are analyzed using python </w:t>
      </w:r>
      <w:proofErr w:type="spellStart"/>
      <w:r>
        <w:rPr>
          <w:rFonts w:ascii="Segoe UI" w:hAnsi="Segoe UI" w:cs="Segoe UI"/>
        </w:rPr>
        <w:t>TextBlob</w:t>
      </w:r>
      <w:proofErr w:type="spellEnd"/>
      <w:r>
        <w:rPr>
          <w:rFonts w:ascii="Segoe UI" w:hAnsi="Segoe UI" w:cs="Segoe UI"/>
        </w:rPr>
        <w:t xml:space="preserve"> Package which gives around 70 percent accuracy</w:t>
      </w:r>
    </w:p>
    <w:p w14:paraId="56983F89" w14:textId="29CA5B17" w:rsidR="006E23D4" w:rsidRPr="00EA547A" w:rsidRDefault="006E23D4">
      <w:pPr>
        <w:rPr>
          <w:rFonts w:ascii="Segoe UI" w:hAnsi="Segoe UI" w:cs="Segoe UI"/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E23D4" w:rsidRPr="00EA547A" w14:paraId="08EF1CB7" w14:textId="77777777" w:rsidTr="006E23D4">
        <w:tc>
          <w:tcPr>
            <w:tcW w:w="4675" w:type="dxa"/>
          </w:tcPr>
          <w:p w14:paraId="52E276D9" w14:textId="51C2D6A8" w:rsidR="006E23D4" w:rsidRPr="00EA547A" w:rsidRDefault="006E23D4">
            <w:pPr>
              <w:rPr>
                <w:rFonts w:ascii="Segoe UI" w:hAnsi="Segoe UI" w:cs="Segoe UI"/>
                <w:b/>
                <w:bCs/>
              </w:rPr>
            </w:pPr>
            <w:r w:rsidRPr="00EA547A">
              <w:rPr>
                <w:rFonts w:ascii="Segoe UI" w:hAnsi="Segoe UI" w:cs="Segoe UI"/>
                <w:b/>
                <w:bCs/>
              </w:rPr>
              <w:t>Tweets Sentiment Analysis</w:t>
            </w:r>
          </w:p>
        </w:tc>
        <w:tc>
          <w:tcPr>
            <w:tcW w:w="4675" w:type="dxa"/>
          </w:tcPr>
          <w:p w14:paraId="54F65386" w14:textId="07DFAF64" w:rsidR="006E23D4" w:rsidRPr="00EA547A" w:rsidRDefault="006E23D4">
            <w:pPr>
              <w:rPr>
                <w:rFonts w:ascii="Segoe UI" w:hAnsi="Segoe UI" w:cs="Segoe UI"/>
                <w:b/>
                <w:bCs/>
              </w:rPr>
            </w:pPr>
            <w:r w:rsidRPr="00EA547A">
              <w:rPr>
                <w:rFonts w:ascii="Segoe UI" w:hAnsi="Segoe UI" w:cs="Segoe UI"/>
                <w:b/>
                <w:bCs/>
              </w:rPr>
              <w:t>Movie Reviews Analysis</w:t>
            </w:r>
          </w:p>
        </w:tc>
      </w:tr>
      <w:tr w:rsidR="006E23D4" w14:paraId="00E5A2AB" w14:textId="77777777" w:rsidTr="006E23D4">
        <w:tc>
          <w:tcPr>
            <w:tcW w:w="4675" w:type="dxa"/>
          </w:tcPr>
          <w:p w14:paraId="582D5492" w14:textId="4964A530" w:rsidR="006E23D4" w:rsidRDefault="006E23D4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Sentiments analyzed using </w:t>
            </w:r>
            <w:proofErr w:type="spellStart"/>
            <w:r>
              <w:rPr>
                <w:rFonts w:ascii="Segoe UI" w:hAnsi="Segoe UI" w:cs="Segoe UI"/>
              </w:rPr>
              <w:t>TextBlob</w:t>
            </w:r>
            <w:proofErr w:type="spellEnd"/>
            <w:r>
              <w:rPr>
                <w:rFonts w:ascii="Segoe UI" w:hAnsi="Segoe UI" w:cs="Segoe UI"/>
              </w:rPr>
              <w:t xml:space="preserve"> Library</w:t>
            </w:r>
          </w:p>
        </w:tc>
        <w:tc>
          <w:tcPr>
            <w:tcW w:w="4675" w:type="dxa"/>
          </w:tcPr>
          <w:p w14:paraId="5E1258CD" w14:textId="35A20741" w:rsidR="006E23D4" w:rsidRDefault="006E23D4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Sentiments analyzed using </w:t>
            </w:r>
            <w:proofErr w:type="spellStart"/>
            <w:proofErr w:type="gramStart"/>
            <w:r>
              <w:rPr>
                <w:rFonts w:ascii="Segoe UI" w:hAnsi="Segoe UI" w:cs="Segoe UI"/>
              </w:rPr>
              <w:t>sentiments.ipynb</w:t>
            </w:r>
            <w:proofErr w:type="spellEnd"/>
            <w:proofErr w:type="gramEnd"/>
          </w:p>
        </w:tc>
      </w:tr>
      <w:tr w:rsidR="006E23D4" w14:paraId="1E894C90" w14:textId="77777777" w:rsidTr="006E23D4">
        <w:tc>
          <w:tcPr>
            <w:tcW w:w="4675" w:type="dxa"/>
          </w:tcPr>
          <w:p w14:paraId="049E26B5" w14:textId="10AAE0A0" w:rsidR="006E23D4" w:rsidRDefault="00EA547A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Accuracy:70-80%</w:t>
            </w:r>
          </w:p>
        </w:tc>
        <w:tc>
          <w:tcPr>
            <w:tcW w:w="4675" w:type="dxa"/>
          </w:tcPr>
          <w:p w14:paraId="423FA427" w14:textId="55FE18E5" w:rsidR="006E23D4" w:rsidRDefault="00EA547A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Accuracy:98.77%</w:t>
            </w:r>
          </w:p>
        </w:tc>
      </w:tr>
    </w:tbl>
    <w:p w14:paraId="22C79DF8" w14:textId="77777777" w:rsidR="006E23D4" w:rsidRDefault="006E23D4">
      <w:pPr>
        <w:rPr>
          <w:rFonts w:ascii="Segoe UI" w:hAnsi="Segoe UI" w:cs="Segoe UI"/>
        </w:rPr>
      </w:pPr>
    </w:p>
    <w:p w14:paraId="72B87FB0" w14:textId="77777777" w:rsidR="006E23D4" w:rsidRPr="006E23D4" w:rsidRDefault="006E23D4">
      <w:pPr>
        <w:rPr>
          <w:rFonts w:ascii="Segoe UI" w:hAnsi="Segoe UI" w:cs="Segoe UI"/>
        </w:rPr>
      </w:pPr>
    </w:p>
    <w:p w14:paraId="5EBE45C0" w14:textId="77777777" w:rsidR="006E23D4" w:rsidRPr="006E23D4" w:rsidRDefault="006E23D4">
      <w:pPr>
        <w:rPr>
          <w:rFonts w:ascii="Segoe UI" w:hAnsi="Segoe UI" w:cs="Segoe UI"/>
          <w:b/>
          <w:bCs/>
        </w:rPr>
      </w:pPr>
    </w:p>
    <w:sectPr w:rsidR="006E23D4" w:rsidRPr="006E23D4">
      <w:head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8401A2" w14:textId="77777777" w:rsidR="00E730D3" w:rsidRDefault="00E730D3" w:rsidP="00E32EEA">
      <w:pPr>
        <w:spacing w:after="0" w:line="240" w:lineRule="auto"/>
      </w:pPr>
      <w:r>
        <w:separator/>
      </w:r>
    </w:p>
  </w:endnote>
  <w:endnote w:type="continuationSeparator" w:id="0">
    <w:p w14:paraId="57BDFAE9" w14:textId="77777777" w:rsidR="00E730D3" w:rsidRDefault="00E730D3" w:rsidP="00E32E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231D14" w14:textId="77777777" w:rsidR="00E730D3" w:rsidRDefault="00E730D3" w:rsidP="00E32EEA">
      <w:pPr>
        <w:spacing w:after="0" w:line="240" w:lineRule="auto"/>
      </w:pPr>
      <w:r>
        <w:separator/>
      </w:r>
    </w:p>
  </w:footnote>
  <w:footnote w:type="continuationSeparator" w:id="0">
    <w:p w14:paraId="43541F5F" w14:textId="77777777" w:rsidR="00E730D3" w:rsidRDefault="00E730D3" w:rsidP="00E32E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4F3549" w14:textId="2A6B48AE" w:rsidR="00C27562" w:rsidRDefault="00C27562">
    <w:pPr>
      <w:pStyle w:val="Header"/>
    </w:pPr>
    <w:hyperlink r:id="rId1" w:history="1">
      <w:r w:rsidRPr="00C27562">
        <w:rPr>
          <w:rStyle w:val="Hyperlink"/>
          <w:u w:val="none"/>
        </w:rPr>
        <w:t>www.deepshah.in</w:t>
      </w:r>
    </w:hyperlink>
    <w:r>
      <w:ptab w:relativeTo="margin" w:alignment="center" w:leader="none"/>
    </w:r>
    <w:r>
      <w:t>DEEP SHAH</w:t>
    </w:r>
    <w:r>
      <w:ptab w:relativeTo="margin" w:alignment="right" w:leader="none"/>
    </w:r>
    <w:hyperlink r:id="rId2" w:history="1">
      <w:r w:rsidRPr="00C27562">
        <w:rPr>
          <w:rStyle w:val="Hyperlink"/>
          <w:u w:val="none"/>
        </w:rPr>
        <w:t>moviestat.herokuapp.com</w:t>
      </w:r>
    </w:hyperlink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1269A"/>
    <w:multiLevelType w:val="hybridMultilevel"/>
    <w:tmpl w:val="5BF2BC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CD0922"/>
    <w:multiLevelType w:val="hybridMultilevel"/>
    <w:tmpl w:val="04B843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8333C0"/>
    <w:multiLevelType w:val="hybridMultilevel"/>
    <w:tmpl w:val="221E4A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860D87"/>
    <w:multiLevelType w:val="hybridMultilevel"/>
    <w:tmpl w:val="5BC281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A75"/>
    <w:rsid w:val="00002828"/>
    <w:rsid w:val="000213FB"/>
    <w:rsid w:val="0007351D"/>
    <w:rsid w:val="00131A00"/>
    <w:rsid w:val="00291026"/>
    <w:rsid w:val="0039770B"/>
    <w:rsid w:val="00397814"/>
    <w:rsid w:val="003C06EB"/>
    <w:rsid w:val="00595008"/>
    <w:rsid w:val="006C3412"/>
    <w:rsid w:val="006E23D4"/>
    <w:rsid w:val="00757863"/>
    <w:rsid w:val="00886B5E"/>
    <w:rsid w:val="008D1197"/>
    <w:rsid w:val="009F6BA9"/>
    <w:rsid w:val="00A15C29"/>
    <w:rsid w:val="00A66E7A"/>
    <w:rsid w:val="00A9756E"/>
    <w:rsid w:val="00B77A95"/>
    <w:rsid w:val="00C27562"/>
    <w:rsid w:val="00E32EEA"/>
    <w:rsid w:val="00E730D3"/>
    <w:rsid w:val="00EA547A"/>
    <w:rsid w:val="00EF5A75"/>
    <w:rsid w:val="00F81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24F433"/>
  <w15:chartTrackingRefBased/>
  <w15:docId w15:val="{7123B961-D8CE-49BA-8C91-FCE46E62A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756E"/>
  </w:style>
  <w:style w:type="paragraph" w:styleId="Heading1">
    <w:name w:val="heading 1"/>
    <w:basedOn w:val="Normal"/>
    <w:link w:val="Heading1Char"/>
    <w:uiPriority w:val="9"/>
    <w:qFormat/>
    <w:rsid w:val="00F812D0"/>
    <w:pPr>
      <w:spacing w:after="0"/>
      <w:contextualSpacing/>
      <w:outlineLvl w:val="0"/>
    </w:pPr>
    <w:rPr>
      <w:rFonts w:eastAsiaTheme="majorEastAsia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12D0"/>
    <w:pPr>
      <w:spacing w:after="0"/>
      <w:outlineLvl w:val="1"/>
    </w:pPr>
    <w:rPr>
      <w:rFonts w:eastAsiaTheme="majorEastAsia" w:cstheme="majorBidi"/>
      <w:sz w:val="2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950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F812D0"/>
    <w:rPr>
      <w:rFonts w:eastAsiaTheme="majorEastAsia" w:cstheme="majorBidi"/>
      <w:b/>
      <w:sz w:val="24"/>
      <w:szCs w:val="32"/>
    </w:rPr>
  </w:style>
  <w:style w:type="paragraph" w:styleId="Title">
    <w:name w:val="Title"/>
    <w:basedOn w:val="Normal"/>
    <w:link w:val="TitleChar"/>
    <w:uiPriority w:val="1"/>
    <w:qFormat/>
    <w:rsid w:val="00F812D0"/>
    <w:pPr>
      <w:contextualSpacing/>
      <w:jc w:val="center"/>
    </w:pPr>
    <w:rPr>
      <w:rFonts w:asciiTheme="majorHAnsi" w:eastAsiaTheme="majorEastAsia" w:hAnsiTheme="majorHAnsi" w:cstheme="majorBidi"/>
      <w:b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F812D0"/>
    <w:rPr>
      <w:rFonts w:asciiTheme="majorHAnsi" w:eastAsiaTheme="majorEastAsia" w:hAnsiTheme="majorHAnsi" w:cstheme="majorBidi"/>
      <w:b/>
      <w:kern w:val="28"/>
      <w:sz w:val="36"/>
      <w:szCs w:val="56"/>
    </w:rPr>
  </w:style>
  <w:style w:type="character" w:styleId="PlaceholderText">
    <w:name w:val="Placeholder Text"/>
    <w:basedOn w:val="DefaultParagraphFont"/>
    <w:uiPriority w:val="99"/>
    <w:semiHidden/>
    <w:rsid w:val="00F812D0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F812D0"/>
    <w:pPr>
      <w:numPr>
        <w:ilvl w:val="1"/>
      </w:numPr>
    </w:pPr>
    <w:rPr>
      <w:rFonts w:eastAsiaTheme="minorEastAsia"/>
      <w:color w:val="5A5A5A" w:themeColor="text1" w:themeTint="A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F812D0"/>
    <w:rPr>
      <w:rFonts w:eastAsiaTheme="minorEastAsia"/>
      <w:color w:val="5A5A5A" w:themeColor="text1" w:themeTint="A5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F812D0"/>
    <w:rPr>
      <w:rFonts w:eastAsiaTheme="majorEastAsia" w:cstheme="majorBidi"/>
      <w:sz w:val="20"/>
      <w:szCs w:val="26"/>
    </w:rPr>
  </w:style>
  <w:style w:type="paragraph" w:styleId="ListParagraph">
    <w:name w:val="List Paragraph"/>
    <w:basedOn w:val="Normal"/>
    <w:uiPriority w:val="34"/>
    <w:unhideWhenUsed/>
    <w:qFormat/>
    <w:rsid w:val="00EF5A7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275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7562"/>
  </w:style>
  <w:style w:type="paragraph" w:styleId="Footer">
    <w:name w:val="footer"/>
    <w:basedOn w:val="Normal"/>
    <w:link w:val="FooterChar"/>
    <w:uiPriority w:val="99"/>
    <w:unhideWhenUsed/>
    <w:rsid w:val="00C275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7562"/>
  </w:style>
  <w:style w:type="character" w:styleId="Hyperlink">
    <w:name w:val="Hyperlink"/>
    <w:basedOn w:val="DefaultParagraphFont"/>
    <w:uiPriority w:val="99"/>
    <w:unhideWhenUsed/>
    <w:rsid w:val="00C275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75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moviestat.herokuapp.com/" TargetMode="External"/><Relationship Id="rId1" Type="http://schemas.openxmlformats.org/officeDocument/2006/relationships/hyperlink" Target="www.deepshah.in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eps\AppData\Roaming\Microsoft\Templates\Presentation%20notes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">
      <a:majorFont>
        <a:latin typeface="Franklin Gothic Book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07DC6D4-A22B-4A11-8A7E-3ACB8FAE252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1F0F865-92F7-44B0-B2E4-98E275BF020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9F4C5492-E66C-4AA3-86D3-22435381685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Presentation notes</Template>
  <TotalTime>59</TotalTime>
  <Pages>11</Pages>
  <Words>302</Words>
  <Characters>1723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 Shah</dc:creator>
  <cp:keywords/>
  <dc:description/>
  <cp:lastModifiedBy>Deep</cp:lastModifiedBy>
  <cp:revision>2</cp:revision>
  <cp:lastPrinted>2020-10-12T16:32:00Z</cp:lastPrinted>
  <dcterms:created xsi:type="dcterms:W3CDTF">2020-10-12T15:35:00Z</dcterms:created>
  <dcterms:modified xsi:type="dcterms:W3CDTF">2020-10-12T16:34:00Z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